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5EDE" w14:textId="37E4935E" w:rsidR="0007392C" w:rsidRPr="00586A35" w:rsidRDefault="001D5170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Markov Decision Process</w:t>
      </w:r>
    </w:p>
    <w:p w14:paraId="2C3D2F7F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253DD26" w14:textId="7E4F3959" w:rsidR="00586A35" w:rsidRPr="00586A35" w:rsidRDefault="00586A35" w:rsidP="00586A35">
      <w:pPr>
        <w:pStyle w:val="Authors"/>
        <w:jc w:val="center"/>
        <w:rPr>
          <w14:ligatures w14:val="standard"/>
        </w:rPr>
      </w:pPr>
    </w:p>
    <w:p w14:paraId="2657D59F" w14:textId="54C77A3E" w:rsidR="00586A35" w:rsidRPr="00586A35" w:rsidRDefault="001D5170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Brandon</w:t>
      </w:r>
      <w:r w:rsidR="003C3338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Yang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Virginia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Charlottesville, VA, USA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1" w:history="1">
        <w:r>
          <w:rPr>
            <w:rStyle w:val="Hyperlink"/>
            <w:color w:val="auto"/>
            <w:u w:val="none"/>
            <w14:ligatures w14:val="standard"/>
          </w:rPr>
          <w:t>jqm9ba@virginia.edu</w:t>
        </w:r>
      </w:hyperlink>
    </w:p>
    <w:p w14:paraId="12AAEDEF" w14:textId="5B86FCBD" w:rsidR="00F3231F" w:rsidRPr="00586A35" w:rsidRDefault="00F3231F" w:rsidP="00586A35">
      <w:pPr>
        <w:pStyle w:val="Authors"/>
        <w:jc w:val="center"/>
        <w:rPr>
          <w14:ligatures w14:val="standard"/>
        </w:rPr>
      </w:pPr>
    </w:p>
    <w:p w14:paraId="4276B401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EE45D75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79E23C33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72C638A" w14:textId="40154AB7" w:rsidR="0007392C" w:rsidRDefault="00D21627" w:rsidP="00694749">
      <w:pPr>
        <w:pStyle w:val="AbsHead"/>
        <w:rPr>
          <w14:ligatures w14:val="standard"/>
        </w:rPr>
      </w:pPr>
      <w:r>
        <w:rPr>
          <w14:ligatures w14:val="standard"/>
        </w:rPr>
        <w:t xml:space="preserve">Dynamic </w:t>
      </w:r>
      <w:r w:rsidR="00643CB0">
        <w:rPr>
          <w14:ligatures w14:val="standard"/>
        </w:rPr>
        <w:t>Programming</w:t>
      </w:r>
    </w:p>
    <w:p w14:paraId="135D6A87" w14:textId="21E639F9" w:rsidR="005F1CA6" w:rsidRDefault="00CC1756" w:rsidP="00BD2334">
      <w:pPr>
        <w:pStyle w:val="Abstract"/>
        <w:rPr>
          <w14:ligatures w14:val="standard"/>
        </w:rPr>
      </w:pPr>
      <w:r>
        <w:rPr>
          <w14:ligatures w14:val="standard"/>
        </w:rPr>
        <w:t>Dynamic Programming solu</w:t>
      </w:r>
      <w:r w:rsidR="00C05422">
        <w:rPr>
          <w14:ligatures w14:val="standard"/>
        </w:rPr>
        <w:t>tions for MDP assume a known environment in order to take the expectation over all possible next states and rewards</w:t>
      </w:r>
      <w:r w:rsidR="005F1CA6" w:rsidRPr="00586A35">
        <w:rPr>
          <w14:ligatures w14:val="standard"/>
        </w:rPr>
        <w:t>.</w:t>
      </w:r>
      <w:r w:rsidR="00C05422">
        <w:rPr>
          <w14:ligatures w14:val="standard"/>
        </w:rPr>
        <w:t xml:space="preserve"> The process is done iteratively to compute the optimal policy / value function given MDP. </w:t>
      </w:r>
    </w:p>
    <w:p w14:paraId="54E75A6A" w14:textId="7C02DD03" w:rsidR="00D1276E" w:rsidRPr="00D1276E" w:rsidRDefault="00D1276E" w:rsidP="005F1CA6">
      <w:pPr>
        <w:pStyle w:val="Abstract"/>
        <w:rPr>
          <w:b/>
          <w:bCs/>
          <w14:ligatures w14:val="standard"/>
        </w:rPr>
      </w:pPr>
      <w:r>
        <w:rPr>
          <w:b/>
          <w:bCs/>
          <w14:ligatures w14:val="standard"/>
        </w:rPr>
        <w:t>Value Iteration</w:t>
      </w:r>
    </w:p>
    <w:p w14:paraId="178FAEB3" w14:textId="0550A268" w:rsidR="00695B81" w:rsidRPr="00695B81" w:rsidRDefault="007876C4" w:rsidP="00695B81">
      <w:pPr>
        <w:pStyle w:val="AbsHead"/>
        <w:rPr>
          <w14:ligatures w14:val="standard"/>
        </w:rPr>
      </w:pPr>
      <w:r w:rsidRPr="007876C4">
        <w:rPr>
          <w:noProof/>
          <w14:ligatures w14:val="standard"/>
        </w:rPr>
        <w:drawing>
          <wp:inline distT="0" distB="0" distL="0" distR="0" wp14:anchorId="39DBC396" wp14:editId="6F1192F8">
            <wp:extent cx="3048000" cy="1417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5CF" w14:textId="582A39A0" w:rsidR="00695B81" w:rsidRDefault="00695B81" w:rsidP="007876C4">
      <w:pPr>
        <w:pStyle w:val="Abstract"/>
        <w:rPr>
          <w14:ligatures w14:val="standard"/>
        </w:rPr>
      </w:pPr>
      <w:r>
        <w:rPr>
          <w14:ligatures w14:val="standard"/>
        </w:rPr>
        <w:t>Computed Policy</w:t>
      </w:r>
      <w:r w:rsidR="00C51CF2">
        <w:rPr>
          <w14:ligatures w14:val="standard"/>
        </w:rPr>
        <w:t xml:space="preserve"> (with tolerance = 0.01)</w:t>
      </w:r>
      <w:r>
        <w:rPr>
          <w14:ligatures w14:val="standard"/>
        </w:rPr>
        <w:t xml:space="preserve">: </w:t>
      </w:r>
    </w:p>
    <w:p w14:paraId="77F7C40A" w14:textId="50A7AA27" w:rsidR="00291D24" w:rsidRDefault="00291D24" w:rsidP="00291D24">
      <w:pPr>
        <w:pStyle w:val="Abstract"/>
        <w:jc w:val="center"/>
        <w:rPr>
          <w14:ligatures w14:val="standard"/>
        </w:rPr>
      </w:pPr>
      <w:r w:rsidRPr="00291D24">
        <w:rPr>
          <w:noProof/>
          <w14:ligatures w14:val="standard"/>
        </w:rPr>
        <w:drawing>
          <wp:inline distT="0" distB="0" distL="0" distR="0" wp14:anchorId="65180453" wp14:editId="656AE387">
            <wp:extent cx="457200" cy="723900"/>
            <wp:effectExtent l="0" t="0" r="0" b="0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DDA3" w14:textId="302225F5" w:rsidR="00B41FC1" w:rsidRDefault="00291D24" w:rsidP="007876C4">
      <w:pPr>
        <w:pStyle w:val="Abstract"/>
        <w:rPr>
          <w14:ligatures w14:val="standard"/>
        </w:rPr>
      </w:pPr>
      <w:r>
        <w:rPr>
          <w14:ligatures w14:val="standard"/>
        </w:rPr>
        <w:t>Value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74"/>
        <w:gridCol w:w="894"/>
        <w:gridCol w:w="485"/>
        <w:gridCol w:w="505"/>
        <w:gridCol w:w="622"/>
        <w:gridCol w:w="237"/>
        <w:gridCol w:w="832"/>
      </w:tblGrid>
      <w:tr w:rsidR="00F05A45" w:rsidRPr="00F05A45" w14:paraId="0B81F925" w14:textId="77777777" w:rsidTr="00F05A45">
        <w:tc>
          <w:tcPr>
            <w:tcW w:w="1197" w:type="dxa"/>
            <w:gridSpan w:val="2"/>
          </w:tcPr>
          <w:p w14:paraId="7AE3A173" w14:textId="77777777" w:rsidR="00F05A45" w:rsidRPr="00F05A45" w:rsidRDefault="00F05A45" w:rsidP="00116D4C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52.98272805</w:t>
            </w:r>
          </w:p>
        </w:tc>
        <w:tc>
          <w:tcPr>
            <w:tcW w:w="1197" w:type="dxa"/>
            <w:gridSpan w:val="2"/>
          </w:tcPr>
          <w:p w14:paraId="09B5ACB2" w14:textId="77777777" w:rsidR="00F05A45" w:rsidRPr="00F05A45" w:rsidRDefault="00F05A45" w:rsidP="00116D4C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58.65479586</w:t>
            </w:r>
          </w:p>
        </w:tc>
        <w:tc>
          <w:tcPr>
            <w:tcW w:w="1198" w:type="dxa"/>
            <w:gridSpan w:val="2"/>
          </w:tcPr>
          <w:p w14:paraId="19AEDC24" w14:textId="77777777" w:rsidR="00F05A45" w:rsidRPr="00F05A45" w:rsidRDefault="00F05A45" w:rsidP="00116D4C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71.80603574</w:t>
            </w:r>
          </w:p>
        </w:tc>
        <w:tc>
          <w:tcPr>
            <w:tcW w:w="1198" w:type="dxa"/>
            <w:gridSpan w:val="2"/>
          </w:tcPr>
          <w:p w14:paraId="644022C0" w14:textId="77777777" w:rsidR="00F05A45" w:rsidRPr="00F05A45" w:rsidRDefault="00F05A45" w:rsidP="00116D4C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77.09290223</w:t>
            </w:r>
          </w:p>
        </w:tc>
      </w:tr>
      <w:tr w:rsidR="00F05A45" w:rsidRPr="00F05A45" w14:paraId="7D84097D" w14:textId="77777777" w:rsidTr="00F05A45">
        <w:tc>
          <w:tcPr>
            <w:tcW w:w="1197" w:type="dxa"/>
            <w:gridSpan w:val="2"/>
          </w:tcPr>
          <w:p w14:paraId="2B5D278F" w14:textId="77777777" w:rsidR="00F05A45" w:rsidRPr="00F05A45" w:rsidRDefault="00F05A45" w:rsidP="005F4F77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46.03800916</w:t>
            </w:r>
          </w:p>
        </w:tc>
        <w:tc>
          <w:tcPr>
            <w:tcW w:w="1197" w:type="dxa"/>
            <w:gridSpan w:val="2"/>
          </w:tcPr>
          <w:p w14:paraId="2FC36108" w14:textId="77777777" w:rsidR="00F05A45" w:rsidRPr="00F05A45" w:rsidRDefault="00F05A45" w:rsidP="005F4F77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-5.15258579</w:t>
            </w:r>
          </w:p>
        </w:tc>
        <w:tc>
          <w:tcPr>
            <w:tcW w:w="1198" w:type="dxa"/>
            <w:gridSpan w:val="2"/>
          </w:tcPr>
          <w:p w14:paraId="756E3FB4" w14:textId="77777777" w:rsidR="00F05A45" w:rsidRPr="00F05A45" w:rsidRDefault="00F05A45" w:rsidP="005F4F77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77.83147962</w:t>
            </w:r>
          </w:p>
        </w:tc>
        <w:tc>
          <w:tcPr>
            <w:tcW w:w="1198" w:type="dxa"/>
            <w:gridSpan w:val="2"/>
          </w:tcPr>
          <w:p w14:paraId="218EC764" w14:textId="77777777" w:rsidR="00F05A45" w:rsidRPr="00F05A45" w:rsidRDefault="00F05A45" w:rsidP="005F4F77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84.1414826</w:t>
            </w:r>
          </w:p>
        </w:tc>
      </w:tr>
      <w:tr w:rsidR="00F05A45" w:rsidRPr="00F05A45" w14:paraId="440527C8" w14:textId="77777777" w:rsidTr="00F05A45">
        <w:tc>
          <w:tcPr>
            <w:tcW w:w="1197" w:type="dxa"/>
            <w:gridSpan w:val="2"/>
          </w:tcPr>
          <w:p w14:paraId="3847D3FB" w14:textId="77777777" w:rsidR="00F05A45" w:rsidRPr="00F05A45" w:rsidRDefault="00F05A45" w:rsidP="00D67544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56.78207149</w:t>
            </w:r>
          </w:p>
        </w:tc>
        <w:tc>
          <w:tcPr>
            <w:tcW w:w="1197" w:type="dxa"/>
            <w:gridSpan w:val="2"/>
          </w:tcPr>
          <w:p w14:paraId="369C1A5A" w14:textId="77777777" w:rsidR="00F05A45" w:rsidRPr="00F05A45" w:rsidRDefault="00F05A45" w:rsidP="00D67544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1.29847647</w:t>
            </w:r>
          </w:p>
        </w:tc>
        <w:tc>
          <w:tcPr>
            <w:tcW w:w="1198" w:type="dxa"/>
            <w:gridSpan w:val="2"/>
          </w:tcPr>
          <w:p w14:paraId="1DABC431" w14:textId="77777777" w:rsidR="00F05A45" w:rsidRPr="00F05A45" w:rsidRDefault="00F05A45" w:rsidP="00D67544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84.86729996</w:t>
            </w:r>
          </w:p>
        </w:tc>
        <w:tc>
          <w:tcPr>
            <w:tcW w:w="1198" w:type="dxa"/>
            <w:gridSpan w:val="2"/>
          </w:tcPr>
          <w:p w14:paraId="619248F1" w14:textId="77777777" w:rsidR="00F05A45" w:rsidRPr="00F05A45" w:rsidRDefault="00F05A45" w:rsidP="00D67544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91.7816501</w:t>
            </w:r>
          </w:p>
        </w:tc>
      </w:tr>
      <w:tr w:rsidR="00F05A45" w:rsidRPr="00F05A45" w14:paraId="74CBCFDE" w14:textId="77777777" w:rsidTr="00F05A45">
        <w:tc>
          <w:tcPr>
            <w:tcW w:w="958" w:type="dxa"/>
          </w:tcPr>
          <w:p w14:paraId="38DAFA10" w14:textId="77777777" w:rsidR="00F05A45" w:rsidRPr="00F05A45" w:rsidRDefault="00F05A45" w:rsidP="005A1262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68.76914229</w:t>
            </w:r>
          </w:p>
        </w:tc>
        <w:tc>
          <w:tcPr>
            <w:tcW w:w="958" w:type="dxa"/>
            <w:gridSpan w:val="2"/>
          </w:tcPr>
          <w:p w14:paraId="43B80297" w14:textId="77777777" w:rsidR="00F05A45" w:rsidRPr="00F05A45" w:rsidRDefault="00F05A45" w:rsidP="005A1262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76.10763148</w:t>
            </w:r>
          </w:p>
        </w:tc>
        <w:tc>
          <w:tcPr>
            <w:tcW w:w="958" w:type="dxa"/>
            <w:gridSpan w:val="2"/>
          </w:tcPr>
          <w:p w14:paraId="05483F57" w14:textId="77777777" w:rsidR="00F05A45" w:rsidRPr="00F05A45" w:rsidRDefault="00F05A45" w:rsidP="005A1262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91.7816501</w:t>
            </w:r>
          </w:p>
        </w:tc>
        <w:tc>
          <w:tcPr>
            <w:tcW w:w="958" w:type="dxa"/>
            <w:gridSpan w:val="2"/>
          </w:tcPr>
          <w:p w14:paraId="3FB28FF9" w14:textId="77777777" w:rsidR="00F05A45" w:rsidRPr="00F05A45" w:rsidRDefault="00F05A45" w:rsidP="005A1262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100</w:t>
            </w:r>
          </w:p>
        </w:tc>
        <w:tc>
          <w:tcPr>
            <w:tcW w:w="958" w:type="dxa"/>
          </w:tcPr>
          <w:p w14:paraId="404A131B" w14:textId="77777777" w:rsidR="00F05A45" w:rsidRPr="00F05A45" w:rsidRDefault="00F05A45" w:rsidP="005A1262">
            <w:pPr>
              <w:pStyle w:val="Abstract"/>
              <w:rPr>
                <w14:ligatures w14:val="standard"/>
              </w:rPr>
            </w:pPr>
            <w:r w:rsidRPr="00F05A45">
              <w:rPr>
                <w14:ligatures w14:val="standard"/>
              </w:rPr>
              <w:t>0</w:t>
            </w:r>
          </w:p>
        </w:tc>
      </w:tr>
    </w:tbl>
    <w:p w14:paraId="0B813BFA" w14:textId="2B38A4AD" w:rsidR="00803560" w:rsidRDefault="00803560" w:rsidP="007876C4">
      <w:pPr>
        <w:pStyle w:val="Abstract"/>
        <w:rPr>
          <w14:ligatures w14:val="standard"/>
        </w:rPr>
      </w:pPr>
      <w:r>
        <w:rPr>
          <w14:ligatures w14:val="standard"/>
        </w:rPr>
        <w:t>Number of Iterations:</w:t>
      </w:r>
    </w:p>
    <w:p w14:paraId="0A0E438B" w14:textId="60F9BACB" w:rsidR="00803560" w:rsidRDefault="00803560" w:rsidP="00803560">
      <w:pPr>
        <w:pStyle w:val="Abstract"/>
        <w:jc w:val="center"/>
        <w:rPr>
          <w14:ligatures w14:val="standard"/>
        </w:rPr>
      </w:pPr>
      <w:r w:rsidRPr="00803560">
        <w:rPr>
          <w14:ligatures w14:val="standard"/>
        </w:rPr>
        <w:t>16</w:t>
      </w:r>
    </w:p>
    <w:p w14:paraId="7973CEB3" w14:textId="77777777" w:rsidR="009C1835" w:rsidRDefault="009C1835" w:rsidP="00803560">
      <w:pPr>
        <w:pStyle w:val="Abstract"/>
        <w:rPr>
          <w14:ligatures w14:val="standard"/>
        </w:rPr>
      </w:pPr>
    </w:p>
    <w:p w14:paraId="6FD9430E" w14:textId="77777777" w:rsidR="009C1835" w:rsidRDefault="009C1835" w:rsidP="00803560">
      <w:pPr>
        <w:pStyle w:val="Abstract"/>
        <w:rPr>
          <w14:ligatures w14:val="standard"/>
        </w:rPr>
      </w:pPr>
    </w:p>
    <w:p w14:paraId="61F4DD06" w14:textId="77777777" w:rsidR="009C1835" w:rsidRDefault="009C1835" w:rsidP="00803560">
      <w:pPr>
        <w:pStyle w:val="Abstract"/>
        <w:rPr>
          <w14:ligatures w14:val="standard"/>
        </w:rPr>
      </w:pPr>
    </w:p>
    <w:p w14:paraId="677FEC43" w14:textId="09D028A4" w:rsidR="00803560" w:rsidRDefault="00803560" w:rsidP="00803560">
      <w:pPr>
        <w:pStyle w:val="Abstract"/>
        <w:rPr>
          <w14:ligatures w14:val="standard"/>
        </w:rPr>
      </w:pPr>
      <w:r>
        <w:rPr>
          <w14:ligatures w14:val="standard"/>
        </w:rPr>
        <w:t>Code Snippet:</w:t>
      </w:r>
    </w:p>
    <w:p w14:paraId="246C1FC4" w14:textId="1544D8C2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proofErr w:type="gramStart"/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valueIteration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initialV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,</w:t>
      </w:r>
      <w:r w:rsidR="00434D37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9E26D3">
        <w:rPr>
          <w:rFonts w:ascii="Menlo" w:eastAsia="PMingLiU" w:hAnsi="Menlo" w:cs="Menlo"/>
          <w:color w:val="A7C598"/>
          <w:sz w:val="12"/>
          <w:szCs w:val="12"/>
          <w:lang w:eastAsia="it-IT"/>
        </w:rPr>
        <w:t>0.01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630B773F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</w:p>
    <w:p w14:paraId="49EA8BF2" w14:textId="1034328B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</w:t>
      </w:r>
      <w:r w:rsidR="004758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46079782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initialV</w:t>
      </w:r>
      <w:proofErr w:type="spellEnd"/>
    </w:p>
    <w:p w14:paraId="2C4C32D7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02472911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</w:p>
    <w:p w14:paraId="7EFF252C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1D420B70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while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09BD9B3C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+= </w:t>
      </w:r>
      <w:r w:rsidRPr="009E26D3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</w:p>
    <w:p w14:paraId="49F91494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73974C0D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proofErr w:type="gram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0E4D8A35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4FBBD3EB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-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</w:p>
    <w:p w14:paraId="73BDAED7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nActions</w:t>
      </w:r>
      <w:proofErr w:type="spellEnd"/>
      <w:proofErr w:type="gram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4EE97174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gramStart"/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sum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End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 * (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R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 + (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discount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)))</w:t>
      </w:r>
    </w:p>
    <w:p w14:paraId="6CB25903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&gt;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110DBB2F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</w:p>
    <w:p w14:paraId="56D2AD8D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</w:p>
    <w:p w14:paraId="6B58CBE4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gramStart"/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max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abs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-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]))</w:t>
      </w:r>
    </w:p>
    <w:p w14:paraId="4892E995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4717C76E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764A99AE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# </w:t>
      </w:r>
      <w:proofErr w:type="gramStart"/>
      <w:r w:rsidRPr="009E26D3">
        <w:rPr>
          <w:rFonts w:ascii="Menlo" w:eastAsia="PMingLiU" w:hAnsi="Menlo" w:cs="Menlo"/>
          <w:color w:val="598A43"/>
          <w:sz w:val="12"/>
          <w:szCs w:val="12"/>
          <w:lang w:eastAsia="it-IT"/>
        </w:rPr>
        <w:t>output</w:t>
      </w:r>
      <w:proofErr w:type="gramEnd"/>
      <w:r w:rsidRPr="009E26D3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 a deterministic policy</w:t>
      </w:r>
    </w:p>
    <w:p w14:paraId="26F6966F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proofErr w:type="gram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5CF5DB4B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-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</w:p>
    <w:p w14:paraId="5EEAA436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6AAA8EE5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nActions</w:t>
      </w:r>
      <w:proofErr w:type="spellEnd"/>
      <w:proofErr w:type="gram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2C38DAE2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gramStart"/>
      <w:r w:rsidRPr="009E26D3">
        <w:rPr>
          <w:rFonts w:ascii="Menlo" w:eastAsia="PMingLiU" w:hAnsi="Menlo" w:cs="Menlo"/>
          <w:color w:val="D4D69A"/>
          <w:sz w:val="12"/>
          <w:szCs w:val="12"/>
          <w:lang w:eastAsia="it-IT"/>
        </w:rPr>
        <w:t>sum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End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 * (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R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 + (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discount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)))</w:t>
      </w:r>
    </w:p>
    <w:p w14:paraId="1C31D4F7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&gt;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3EC3B86F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</w:p>
    <w:p w14:paraId="758756B5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</w:p>
    <w:p w14:paraId="64165C88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</w:p>
    <w:p w14:paraId="48E8B422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22535751" w14:textId="77777777" w:rsidR="009E26D3" w:rsidRPr="009E26D3" w:rsidRDefault="009E26D3" w:rsidP="009E26D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E26D3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[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E26D3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E26D3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9E26D3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11B3DFEA" w14:textId="5B5202CD" w:rsidR="009C1835" w:rsidRDefault="009C1835" w:rsidP="00803560">
      <w:pPr>
        <w:pStyle w:val="Abstract"/>
        <w:rPr>
          <w:b/>
          <w:bCs/>
          <w14:ligatures w14:val="standard"/>
        </w:rPr>
      </w:pPr>
    </w:p>
    <w:p w14:paraId="74425A65" w14:textId="5223796E" w:rsidR="002868EC" w:rsidRDefault="002868EC" w:rsidP="00803560">
      <w:pPr>
        <w:pStyle w:val="Abstract"/>
        <w:rPr>
          <w:b/>
          <w:bCs/>
          <w14:ligatures w14:val="standard"/>
        </w:rPr>
      </w:pPr>
      <w:r>
        <w:rPr>
          <w:b/>
          <w:bCs/>
          <w14:ligatures w14:val="standard"/>
        </w:rPr>
        <w:t>Policy Iteration v1:</w:t>
      </w:r>
    </w:p>
    <w:p w14:paraId="35F64123" w14:textId="563169CC" w:rsidR="002868EC" w:rsidRDefault="00E75F55" w:rsidP="00803560">
      <w:pPr>
        <w:pStyle w:val="Abstract"/>
        <w:rPr>
          <w:b/>
          <w:bCs/>
          <w14:ligatures w14:val="standard"/>
        </w:rPr>
      </w:pPr>
      <w:r w:rsidRPr="00E75F55">
        <w:rPr>
          <w:b/>
          <w:bCs/>
          <w:noProof/>
          <w14:ligatures w14:val="standard"/>
        </w:rPr>
        <w:drawing>
          <wp:inline distT="0" distB="0" distL="0" distR="0" wp14:anchorId="0CB144D7" wp14:editId="76722BAA">
            <wp:extent cx="3048000" cy="20993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C90" w14:textId="6BE717E7" w:rsidR="001262D8" w:rsidRDefault="001262D8" w:rsidP="00803560">
      <w:pPr>
        <w:pStyle w:val="Abstract"/>
        <w:rPr>
          <w:b/>
          <w:bCs/>
          <w14:ligatures w14:val="standard"/>
        </w:rPr>
      </w:pPr>
    </w:p>
    <w:p w14:paraId="2B09F7FE" w14:textId="1B6D95CC" w:rsidR="001262D8" w:rsidRDefault="001262D8" w:rsidP="00803560">
      <w:pPr>
        <w:pStyle w:val="Abstract"/>
        <w:rPr>
          <w:b/>
          <w:bCs/>
          <w14:ligatures w14:val="standard"/>
        </w:rPr>
      </w:pPr>
    </w:p>
    <w:p w14:paraId="67E0E0C1" w14:textId="03BCB740" w:rsidR="00293538" w:rsidRDefault="00293538" w:rsidP="003E122A">
      <w:pPr>
        <w:pStyle w:val="Abstract"/>
        <w:ind w:firstLine="418"/>
        <w:rPr>
          <w14:ligatures w14:val="standard"/>
        </w:rPr>
      </w:pPr>
      <w:r>
        <w:rPr>
          <w14:ligatures w14:val="standard"/>
        </w:rPr>
        <w:lastRenderedPageBreak/>
        <w:t xml:space="preserve">The first version of policy iteration </w:t>
      </w:r>
      <w:r w:rsidR="00091CF5">
        <w:rPr>
          <w14:ligatures w14:val="standard"/>
        </w:rPr>
        <w:t>involves solving a system of linear equations for policy evaluation</w:t>
      </w:r>
      <w:r w:rsidR="002A695E">
        <w:rPr>
          <w14:ligatures w14:val="standard"/>
        </w:rPr>
        <w:t>.</w:t>
      </w:r>
      <w:r w:rsidR="00646D3C">
        <w:rPr>
          <w14:ligatures w14:val="standard"/>
        </w:rPr>
        <w:t xml:space="preserve"> The policy is initialized so that all states would initially choose action 0.</w:t>
      </w:r>
    </w:p>
    <w:p w14:paraId="5618756B" w14:textId="74C72244" w:rsidR="001262D8" w:rsidRDefault="001262D8" w:rsidP="00803560">
      <w:pPr>
        <w:pStyle w:val="Abstract"/>
        <w:rPr>
          <w14:ligatures w14:val="standard"/>
        </w:rPr>
      </w:pPr>
      <w:r>
        <w:rPr>
          <w14:ligatures w14:val="standard"/>
        </w:rPr>
        <w:t>Computed Policy</w:t>
      </w:r>
      <w:r w:rsidR="002A695E">
        <w:rPr>
          <w14:ligatures w14:val="standard"/>
        </w:rPr>
        <w:t>:</w:t>
      </w:r>
    </w:p>
    <w:p w14:paraId="7D93B174" w14:textId="19C0125E" w:rsidR="000E0763" w:rsidRDefault="000E0763" w:rsidP="000E0763">
      <w:pPr>
        <w:pStyle w:val="Abstract"/>
        <w:jc w:val="center"/>
        <w:rPr>
          <w14:ligatures w14:val="standard"/>
        </w:rPr>
      </w:pPr>
      <w:r w:rsidRPr="00291D24">
        <w:rPr>
          <w:noProof/>
          <w14:ligatures w14:val="standard"/>
        </w:rPr>
        <w:drawing>
          <wp:inline distT="0" distB="0" distL="0" distR="0" wp14:anchorId="25C35DCA" wp14:editId="52F1D15E">
            <wp:extent cx="457200" cy="723900"/>
            <wp:effectExtent l="0" t="0" r="0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6A06" w14:textId="24233459" w:rsidR="000E0763" w:rsidRDefault="000E0763" w:rsidP="000E0763">
      <w:pPr>
        <w:pStyle w:val="Abstract"/>
        <w:rPr>
          <w14:ligatures w14:val="standard"/>
        </w:rPr>
      </w:pPr>
      <w:r>
        <w:rPr>
          <w14:ligatures w14:val="standard"/>
        </w:rPr>
        <w:t>Value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183"/>
        <w:gridCol w:w="1183"/>
        <w:gridCol w:w="1183"/>
      </w:tblGrid>
      <w:tr w:rsidR="00074034" w:rsidRPr="00074034" w14:paraId="2CA2BB06" w14:textId="77777777" w:rsidTr="00074034">
        <w:tc>
          <w:tcPr>
            <w:tcW w:w="1197" w:type="dxa"/>
          </w:tcPr>
          <w:p w14:paraId="2B11F6FB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52.98550684960492</w:t>
            </w:r>
          </w:p>
        </w:tc>
        <w:tc>
          <w:tcPr>
            <w:tcW w:w="1197" w:type="dxa"/>
          </w:tcPr>
          <w:p w14:paraId="6B3CC5A9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58.65553357510296</w:t>
            </w:r>
          </w:p>
        </w:tc>
        <w:tc>
          <w:tcPr>
            <w:tcW w:w="1198" w:type="dxa"/>
          </w:tcPr>
          <w:p w14:paraId="1577D35E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71.80623279814883</w:t>
            </w:r>
          </w:p>
        </w:tc>
        <w:tc>
          <w:tcPr>
            <w:tcW w:w="1198" w:type="dxa"/>
          </w:tcPr>
          <w:p w14:paraId="30F47113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77.09295575797236</w:t>
            </w:r>
          </w:p>
        </w:tc>
      </w:tr>
      <w:tr w:rsidR="00074034" w:rsidRPr="00074034" w14:paraId="515D5CBA" w14:textId="77777777" w:rsidTr="00074034">
        <w:tc>
          <w:tcPr>
            <w:tcW w:w="1197" w:type="dxa"/>
          </w:tcPr>
          <w:p w14:paraId="79ED95D7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46.03871770330745</w:t>
            </w:r>
          </w:p>
        </w:tc>
        <w:tc>
          <w:tcPr>
            <w:tcW w:w="1197" w:type="dxa"/>
          </w:tcPr>
          <w:p w14:paraId="2A9A4FF2" w14:textId="77DFA11C" w:rsidR="00074034" w:rsidRPr="00074034" w:rsidRDefault="00D44331" w:rsidP="00311F4F">
            <w:pPr>
              <w:pStyle w:val="Abstract"/>
              <w:rPr>
                <w14:ligatures w14:val="standard"/>
              </w:rPr>
            </w:pPr>
            <w:r>
              <w:rPr>
                <w14:ligatures w14:val="standard"/>
              </w:rPr>
              <w:t xml:space="preserve">- </w:t>
            </w:r>
            <w:r w:rsidR="00074034" w:rsidRPr="00074034">
              <w:rPr>
                <w14:ligatures w14:val="standard"/>
              </w:rPr>
              <w:t>5.152410959209803</w:t>
            </w:r>
          </w:p>
        </w:tc>
        <w:tc>
          <w:tcPr>
            <w:tcW w:w="1198" w:type="dxa"/>
          </w:tcPr>
          <w:p w14:paraId="7CF9ADAF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77.83151901332299</w:t>
            </w:r>
          </w:p>
        </w:tc>
        <w:tc>
          <w:tcPr>
            <w:tcW w:w="1198" w:type="dxa"/>
          </w:tcPr>
          <w:p w14:paraId="11890A50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84.14149058571167</w:t>
            </w:r>
          </w:p>
        </w:tc>
      </w:tr>
      <w:tr w:rsidR="00074034" w:rsidRPr="00074034" w14:paraId="537E420A" w14:textId="77777777" w:rsidTr="00074034">
        <w:tc>
          <w:tcPr>
            <w:tcW w:w="1197" w:type="dxa"/>
          </w:tcPr>
          <w:p w14:paraId="05BB3838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56.782261266602845</w:t>
            </w:r>
          </w:p>
        </w:tc>
        <w:tc>
          <w:tcPr>
            <w:tcW w:w="1197" w:type="dxa"/>
          </w:tcPr>
          <w:p w14:paraId="7A687E5A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1.298514747683356</w:t>
            </w:r>
          </w:p>
        </w:tc>
        <w:tc>
          <w:tcPr>
            <w:tcW w:w="1198" w:type="dxa"/>
          </w:tcPr>
          <w:p w14:paraId="15C443E0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84.86730581429448</w:t>
            </w:r>
          </w:p>
        </w:tc>
        <w:tc>
          <w:tcPr>
            <w:tcW w:w="1198" w:type="dxa"/>
          </w:tcPr>
          <w:p w14:paraId="256CA18C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91.78165088658342</w:t>
            </w:r>
          </w:p>
        </w:tc>
      </w:tr>
      <w:tr w:rsidR="00074034" w:rsidRPr="00074034" w14:paraId="4C7A6C46" w14:textId="77777777" w:rsidTr="00074034">
        <w:tc>
          <w:tcPr>
            <w:tcW w:w="1197" w:type="dxa"/>
          </w:tcPr>
          <w:p w14:paraId="2DB84CBB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68.7691941384811</w:t>
            </w:r>
          </w:p>
        </w:tc>
        <w:tc>
          <w:tcPr>
            <w:tcW w:w="1197" w:type="dxa"/>
          </w:tcPr>
          <w:p w14:paraId="12646645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76.10763930920807</w:t>
            </w:r>
          </w:p>
        </w:tc>
        <w:tc>
          <w:tcPr>
            <w:tcW w:w="1198" w:type="dxa"/>
          </w:tcPr>
          <w:p w14:paraId="30B431B8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91.78165088658342</w:t>
            </w:r>
          </w:p>
        </w:tc>
        <w:tc>
          <w:tcPr>
            <w:tcW w:w="1198" w:type="dxa"/>
          </w:tcPr>
          <w:p w14:paraId="0BE432B8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100.0</w:t>
            </w:r>
          </w:p>
        </w:tc>
      </w:tr>
      <w:tr w:rsidR="00074034" w:rsidRPr="00074034" w14:paraId="7961CBB6" w14:textId="77777777" w:rsidTr="00074034">
        <w:tc>
          <w:tcPr>
            <w:tcW w:w="1197" w:type="dxa"/>
          </w:tcPr>
          <w:p w14:paraId="0F989273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  <w:r w:rsidRPr="00074034">
              <w:rPr>
                <w14:ligatures w14:val="standard"/>
              </w:rPr>
              <w:t>0.0</w:t>
            </w:r>
          </w:p>
        </w:tc>
        <w:tc>
          <w:tcPr>
            <w:tcW w:w="1197" w:type="dxa"/>
          </w:tcPr>
          <w:p w14:paraId="6B36F129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</w:p>
        </w:tc>
        <w:tc>
          <w:tcPr>
            <w:tcW w:w="1198" w:type="dxa"/>
          </w:tcPr>
          <w:p w14:paraId="35CE9241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</w:p>
        </w:tc>
        <w:tc>
          <w:tcPr>
            <w:tcW w:w="1198" w:type="dxa"/>
          </w:tcPr>
          <w:p w14:paraId="50CD91DE" w14:textId="77777777" w:rsidR="00074034" w:rsidRPr="00074034" w:rsidRDefault="00074034" w:rsidP="00311F4F">
            <w:pPr>
              <w:pStyle w:val="Abstract"/>
              <w:rPr>
                <w14:ligatures w14:val="standard"/>
              </w:rPr>
            </w:pPr>
          </w:p>
        </w:tc>
      </w:tr>
    </w:tbl>
    <w:p w14:paraId="13D19C6D" w14:textId="3C766D40" w:rsidR="00D44331" w:rsidRDefault="00D44331" w:rsidP="00803560">
      <w:pPr>
        <w:pStyle w:val="Abstract"/>
        <w:rPr>
          <w14:ligatures w14:val="standard"/>
        </w:rPr>
      </w:pPr>
      <w:r>
        <w:rPr>
          <w14:ligatures w14:val="standard"/>
        </w:rPr>
        <w:t>Number of Iterations:</w:t>
      </w:r>
    </w:p>
    <w:p w14:paraId="2649F7C4" w14:textId="466F8246" w:rsidR="00D44331" w:rsidRDefault="0028131C" w:rsidP="0028131C">
      <w:pPr>
        <w:pStyle w:val="Abstract"/>
        <w:jc w:val="center"/>
        <w:rPr>
          <w14:ligatures w14:val="standard"/>
        </w:rPr>
      </w:pPr>
      <w:r>
        <w:rPr>
          <w14:ligatures w14:val="standard"/>
        </w:rPr>
        <w:t>5</w:t>
      </w:r>
    </w:p>
    <w:p w14:paraId="3EE58548" w14:textId="01537C46" w:rsidR="00091CF5" w:rsidRDefault="00091CF5" w:rsidP="00091CF5">
      <w:pPr>
        <w:pStyle w:val="Abstract"/>
        <w:rPr>
          <w14:ligatures w14:val="standard"/>
        </w:rPr>
      </w:pPr>
      <w:r>
        <w:rPr>
          <w14:ligatures w14:val="standard"/>
        </w:rPr>
        <w:t>Code Snippet:</w:t>
      </w:r>
    </w:p>
    <w:p w14:paraId="21EEF1BF" w14:textId="1768D71F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F3161">
        <w:rPr>
          <w:rFonts w:ascii="Menlo" w:eastAsia="PMingLiU" w:hAnsi="Menlo" w:cs="Menlo"/>
          <w:color w:val="D4D69A"/>
          <w:sz w:val="12"/>
          <w:szCs w:val="12"/>
          <w:lang w:eastAsia="it-IT"/>
        </w:rPr>
        <w:t>policyIteration_v1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initialPolicy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DF3161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DF3161">
        <w:rPr>
          <w:rFonts w:ascii="Menlo" w:eastAsia="PMingLiU" w:hAnsi="Menlo" w:cs="Menlo"/>
          <w:color w:val="A7C598"/>
          <w:sz w:val="12"/>
          <w:szCs w:val="12"/>
          <w:lang w:eastAsia="it-IT"/>
        </w:rPr>
        <w:t>0.01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66BCFC2F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7B238212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initialPolicy</w:t>
      </w:r>
      <w:proofErr w:type="spellEnd"/>
    </w:p>
    <w:p w14:paraId="1C41D511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F3161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DF3161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F3161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497AFA4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DF3161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6A39DE79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</w:p>
    <w:p w14:paraId="4918B521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F3161">
        <w:rPr>
          <w:rFonts w:ascii="Menlo" w:eastAsia="PMingLiU" w:hAnsi="Menlo" w:cs="Menlo"/>
          <w:color w:val="B76FB3"/>
          <w:sz w:val="12"/>
          <w:szCs w:val="12"/>
          <w:lang w:eastAsia="it-IT"/>
        </w:rPr>
        <w:t>while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53E97F6A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+= </w:t>
      </w:r>
      <w:r w:rsidRPr="00DF3161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</w:p>
    <w:p w14:paraId="3FC9E9D6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DF3161">
        <w:rPr>
          <w:rFonts w:ascii="Menlo" w:eastAsia="PMingLiU" w:hAnsi="Menlo" w:cs="Menlo"/>
          <w:color w:val="598A43"/>
          <w:sz w:val="12"/>
          <w:szCs w:val="12"/>
          <w:lang w:eastAsia="it-IT"/>
        </w:rPr>
        <w:t># Policy Evaluation Linear Systems of Equations</w:t>
      </w:r>
    </w:p>
    <w:p w14:paraId="401C98E6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DF3161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F3161">
        <w:rPr>
          <w:rFonts w:ascii="Menlo" w:eastAsia="PMingLiU" w:hAnsi="Menlo" w:cs="Menlo"/>
          <w:color w:val="D4D69A"/>
          <w:sz w:val="12"/>
          <w:szCs w:val="12"/>
          <w:lang w:eastAsia="it-IT"/>
        </w:rPr>
        <w:t>evaluatePolicy</w:t>
      </w:r>
      <w:proofErr w:type="gramEnd"/>
      <w:r w:rsidRPr="00DF3161">
        <w:rPr>
          <w:rFonts w:ascii="Menlo" w:eastAsia="PMingLiU" w:hAnsi="Menlo" w:cs="Menlo"/>
          <w:color w:val="D4D69A"/>
          <w:sz w:val="12"/>
          <w:szCs w:val="12"/>
          <w:lang w:eastAsia="it-IT"/>
        </w:rPr>
        <w:t>_SolvingSystemOfLinearEqs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4228773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DF3161">
        <w:rPr>
          <w:rFonts w:ascii="Menlo" w:eastAsia="PMingLiU" w:hAnsi="Menlo" w:cs="Menlo"/>
          <w:color w:val="598A43"/>
          <w:sz w:val="12"/>
          <w:szCs w:val="12"/>
          <w:lang w:eastAsia="it-IT"/>
        </w:rPr>
        <w:t># Policy Improvement</w:t>
      </w:r>
    </w:p>
    <w:p w14:paraId="5BB2FCB9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F3161">
        <w:rPr>
          <w:rFonts w:ascii="Menlo" w:eastAsia="PMingLiU" w:hAnsi="Menlo" w:cs="Menlo"/>
          <w:color w:val="D4D69A"/>
          <w:sz w:val="12"/>
          <w:szCs w:val="12"/>
          <w:lang w:eastAsia="it-IT"/>
        </w:rPr>
        <w:t>extractPolicy</w:t>
      </w:r>
      <w:proofErr w:type="spellEnd"/>
      <w:proofErr w:type="gram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DF3161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7C963D04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DF3161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F3161">
        <w:rPr>
          <w:rFonts w:ascii="Menlo" w:eastAsia="PMingLiU" w:hAnsi="Menlo" w:cs="Menlo"/>
          <w:color w:val="4689CC"/>
          <w:sz w:val="12"/>
          <w:szCs w:val="12"/>
          <w:lang w:eastAsia="it-IT"/>
        </w:rPr>
        <w:t>is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F3161">
        <w:rPr>
          <w:rFonts w:ascii="Menlo" w:eastAsia="PMingLiU" w:hAnsi="Menlo" w:cs="Menlo"/>
          <w:color w:val="4689CC"/>
          <w:sz w:val="12"/>
          <w:szCs w:val="12"/>
          <w:lang w:eastAsia="it-IT"/>
        </w:rPr>
        <w:t>True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2AAFAD4D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DF3161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30983DB6" w14:textId="77777777" w:rsidR="00DF3161" w:rsidRPr="00DF3161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71A7B0F2" w14:textId="581CE5BB" w:rsidR="0028131C" w:rsidRDefault="00DF3161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F3161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[</w:t>
      </w:r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DF3161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DF3161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DF3161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67A609BA" w14:textId="67D019C2" w:rsidR="00DB0B08" w:rsidRDefault="00DB0B08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3579049D" w14:textId="77777777" w:rsidR="00DB0B08" w:rsidRDefault="00DB0B08" w:rsidP="00DF3161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3108C6EB" w14:textId="720FEBF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evaluatePolicy_</w:t>
      </w:r>
      <w:proofErr w:type="gramStart"/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SolvingSystemOfLinearEqs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38C3F253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50342288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B0B08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# </w:t>
      </w:r>
      <w:proofErr w:type="gramStart"/>
      <w:r w:rsidRPr="00DB0B08">
        <w:rPr>
          <w:rFonts w:ascii="Menlo" w:eastAsia="PMingLiU" w:hAnsi="Menlo" w:cs="Menlo"/>
          <w:color w:val="598A43"/>
          <w:sz w:val="12"/>
          <w:szCs w:val="12"/>
          <w:lang w:eastAsia="it-IT"/>
        </w:rPr>
        <w:t>construct</w:t>
      </w:r>
      <w:proofErr w:type="gramEnd"/>
      <w:r w:rsidRPr="00DB0B08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 the Transition Matrix following current policy</w:t>
      </w:r>
    </w:p>
    <w:p w14:paraId="7B1DA713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Transition_Matrix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[]</w:t>
      </w:r>
    </w:p>
    <w:p w14:paraId="3B9F84C8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B0B08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i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B0B08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proofErr w:type="gram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71B5B050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Transition_Matrix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append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proofErr w:type="spellEnd"/>
      <w:proofErr w:type="gram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i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])][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i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].</w:t>
      </w:r>
      <w:proofErr w:type="spellStart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tolist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())</w:t>
      </w:r>
    </w:p>
    <w:p w14:paraId="6239EE16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Transition_Matrix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array</w:t>
      </w:r>
      <w:proofErr w:type="spellEnd"/>
      <w:proofErr w:type="gram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Transition_Matrix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636FBA1A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B0B08">
        <w:rPr>
          <w:rFonts w:ascii="Menlo" w:eastAsia="PMingLiU" w:hAnsi="Menlo" w:cs="Menlo"/>
          <w:color w:val="598A43"/>
          <w:sz w:val="12"/>
          <w:szCs w:val="12"/>
          <w:lang w:eastAsia="it-IT"/>
        </w:rPr>
        <w:t># Calculate Value Function using system of linear equations</w:t>
      </w:r>
    </w:p>
    <w:p w14:paraId="504357CD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B0B08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dot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linalg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inv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((</w:t>
      </w:r>
      <w:proofErr w:type="spellStart"/>
      <w:proofErr w:type="gramStart"/>
      <w:r w:rsidRPr="00DB0B08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D4D69A"/>
          <w:sz w:val="12"/>
          <w:szCs w:val="12"/>
          <w:lang w:eastAsia="it-IT"/>
        </w:rPr>
        <w:t>identity</w:t>
      </w:r>
      <w:proofErr w:type="spellEnd"/>
      <w:proofErr w:type="gram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) - (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discount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Transition_Matrix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))), </w:t>
      </w:r>
      <w:proofErr w:type="spellStart"/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DB0B08">
        <w:rPr>
          <w:rFonts w:ascii="Menlo" w:eastAsia="PMingLiU" w:hAnsi="Menlo" w:cs="Menlo"/>
          <w:color w:val="8CD3FE"/>
          <w:sz w:val="12"/>
          <w:szCs w:val="12"/>
          <w:lang w:eastAsia="it-IT"/>
        </w:rPr>
        <w:t>R</w:t>
      </w:r>
      <w:proofErr w:type="spellEnd"/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DB0B08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428C43F1" w14:textId="77777777" w:rsidR="00DB0B08" w:rsidRPr="00DB0B08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3D2D328C" w14:textId="61FAB593" w:rsidR="00981F7C" w:rsidRDefault="00DB0B08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42B3FF"/>
          <w:sz w:val="12"/>
          <w:szCs w:val="12"/>
          <w:lang w:eastAsia="it-IT"/>
        </w:rPr>
      </w:pP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DB0B08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DB0B08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DB0B08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</w:p>
    <w:p w14:paraId="6A14AD07" w14:textId="363EE393" w:rsidR="00981F7C" w:rsidRDefault="00981F7C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42B3FF"/>
          <w:sz w:val="12"/>
          <w:szCs w:val="12"/>
          <w:lang w:eastAsia="it-IT"/>
        </w:rPr>
      </w:pPr>
    </w:p>
    <w:p w14:paraId="32696283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proofErr w:type="gramStart"/>
      <w:r w:rsidRPr="00981F7C">
        <w:rPr>
          <w:rFonts w:ascii="Menlo" w:eastAsia="PMingLiU" w:hAnsi="Menlo" w:cs="Menlo"/>
          <w:color w:val="D4D69A"/>
          <w:sz w:val="12"/>
          <w:szCs w:val="12"/>
          <w:lang w:eastAsia="it-IT"/>
        </w:rPr>
        <w:t>extractPolicy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0FF50626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45F98904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81F7C">
        <w:rPr>
          <w:rFonts w:ascii="Menlo" w:eastAsia="PMingLiU" w:hAnsi="Menlo" w:cs="Menlo"/>
          <w:color w:val="4689CC"/>
          <w:sz w:val="12"/>
          <w:szCs w:val="12"/>
          <w:lang w:eastAsia="it-IT"/>
        </w:rPr>
        <w:t>True</w:t>
      </w:r>
    </w:p>
    <w:p w14:paraId="110A348D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proofErr w:type="gram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4F8EAD62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old_action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81F7C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2F9E703B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81F7C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# </w:t>
      </w:r>
      <w:proofErr w:type="gramStart"/>
      <w:r w:rsidRPr="00981F7C">
        <w:rPr>
          <w:rFonts w:ascii="Menlo" w:eastAsia="PMingLiU" w:hAnsi="Menlo" w:cs="Menlo"/>
          <w:color w:val="598A43"/>
          <w:sz w:val="12"/>
          <w:szCs w:val="12"/>
          <w:lang w:eastAsia="it-IT"/>
        </w:rPr>
        <w:t>pick</w:t>
      </w:r>
      <w:proofErr w:type="gramEnd"/>
      <w:r w:rsidRPr="00981F7C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 action that maximizes value</w:t>
      </w:r>
    </w:p>
    <w:p w14:paraId="6C4442ED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-</w:t>
      </w:r>
      <w:r w:rsidRPr="00981F7C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</w:p>
    <w:p w14:paraId="11C8607B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old_action</w:t>
      </w:r>
      <w:proofErr w:type="spellEnd"/>
    </w:p>
    <w:p w14:paraId="4F2A1531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nActions</w:t>
      </w:r>
      <w:proofErr w:type="spellEnd"/>
      <w:proofErr w:type="gram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1C7BCFB8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gramStart"/>
      <w:r w:rsidRPr="00981F7C">
        <w:rPr>
          <w:rFonts w:ascii="Menlo" w:eastAsia="PMingLiU" w:hAnsi="Menlo" w:cs="Menlo"/>
          <w:color w:val="D4D69A"/>
          <w:sz w:val="12"/>
          <w:szCs w:val="12"/>
          <w:lang w:eastAsia="it-IT"/>
        </w:rPr>
        <w:t>sum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End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] * (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R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] + (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discount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)))</w:t>
      </w:r>
    </w:p>
    <w:p w14:paraId="54DC944B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&gt;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2D31E1E8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max_value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value</w:t>
      </w:r>
    </w:p>
    <w:p w14:paraId="6DB440E5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</w:p>
    <w:p w14:paraId="372A7333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selected_action</w:t>
      </w:r>
      <w:proofErr w:type="spellEnd"/>
    </w:p>
    <w:p w14:paraId="7292357B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old_</w:t>
      </w:r>
      <w:proofErr w:type="gram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!</w:t>
      </w:r>
      <w:proofErr w:type="gram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=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>]:</w:t>
      </w:r>
    </w:p>
    <w:p w14:paraId="6E1A943C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81F7C">
        <w:rPr>
          <w:rFonts w:ascii="Menlo" w:eastAsia="PMingLiU" w:hAnsi="Menlo" w:cs="Menlo"/>
          <w:color w:val="4689CC"/>
          <w:sz w:val="12"/>
          <w:szCs w:val="12"/>
          <w:lang w:eastAsia="it-IT"/>
        </w:rPr>
        <w:t>False</w:t>
      </w:r>
    </w:p>
    <w:p w14:paraId="0CB5B903" w14:textId="77777777" w:rsidR="00981F7C" w:rsidRPr="00981F7C" w:rsidRDefault="00981F7C" w:rsidP="00981F7C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52F79250" w14:textId="5572BA24" w:rsidR="00226801" w:rsidRDefault="00981F7C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8CD3FE"/>
          <w:sz w:val="12"/>
          <w:szCs w:val="12"/>
          <w:lang w:eastAsia="it-IT"/>
        </w:rPr>
      </w:pP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81F7C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81F7C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81F7C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</w:p>
    <w:p w14:paraId="2D5BDB56" w14:textId="77777777" w:rsidR="00095210" w:rsidRPr="00226801" w:rsidRDefault="00095210" w:rsidP="00DB0B08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48686CC2" w14:textId="6E6C3A59" w:rsidR="00927D22" w:rsidRPr="00095210" w:rsidRDefault="00927D22" w:rsidP="00095210">
      <w:pPr>
        <w:pStyle w:val="Abstract"/>
        <w:rPr>
          <w:b/>
          <w:bCs/>
          <w14:ligatures w14:val="standard"/>
        </w:rPr>
      </w:pPr>
      <w:r>
        <w:rPr>
          <w:b/>
          <w:bCs/>
          <w14:ligatures w14:val="standard"/>
        </w:rPr>
        <w:t>Value Iteration</w:t>
      </w:r>
      <w:r w:rsidR="00095210">
        <w:rPr>
          <w:b/>
          <w:bCs/>
          <w14:ligatures w14:val="standard"/>
        </w:rPr>
        <w:t xml:space="preserve"> v2</w:t>
      </w:r>
    </w:p>
    <w:p w14:paraId="5346D6E6" w14:textId="31783C4B" w:rsidR="00BF20D9" w:rsidRPr="00095210" w:rsidRDefault="00DD2C25" w:rsidP="00BD2334">
      <w:pPr>
        <w:pStyle w:val="Abstract"/>
        <w:ind w:firstLine="418"/>
        <w:rPr>
          <w:rStyle w:val="Label"/>
          <w14:ligatures w14:val="standard"/>
        </w:rPr>
      </w:pPr>
      <w:r w:rsidRPr="00095210">
        <w:rPr>
          <w:rStyle w:val="Label"/>
          <w14:ligatures w14:val="standard"/>
        </w:rPr>
        <w:t xml:space="preserve">The second version of policy uses the same idea as the first version, in which both versions include alternating between policy evaluation and policy improvement. Version 2 involves </w:t>
      </w:r>
      <w:r w:rsidR="008E22DD" w:rsidRPr="00095210">
        <w:rPr>
          <w:rStyle w:val="Label"/>
          <w14:ligatures w14:val="standard"/>
        </w:rPr>
        <w:t>evaluating the policy iteratively</w:t>
      </w:r>
      <w:r w:rsidR="009B65EE" w:rsidRPr="00095210">
        <w:rPr>
          <w:rStyle w:val="Label"/>
          <w14:ligatures w14:val="standard"/>
        </w:rPr>
        <w:t xml:space="preserve"> for </w:t>
      </w:r>
      <m:oMath>
        <m:r>
          <w:rPr>
            <w:rStyle w:val="Label"/>
            <w:rFonts w:ascii="Cambria Math" w:hAnsi="Cambria Math"/>
            <w14:ligatures w14:val="standard"/>
          </w:rPr>
          <m:t>n</m:t>
        </m:r>
      </m:oMath>
      <w:r w:rsidR="009B65EE" w:rsidRPr="00095210">
        <w:rPr>
          <w:rStyle w:val="Label"/>
          <w:rFonts w:eastAsiaTheme="minorEastAsia"/>
          <w14:ligatures w14:val="standard"/>
        </w:rPr>
        <w:t xml:space="preserve"> times. The relationship between </w:t>
      </w:r>
      <w:r w:rsidR="00166B08" w:rsidRPr="00095210">
        <w:rPr>
          <w:rStyle w:val="Label"/>
          <w:rFonts w:eastAsiaTheme="minorEastAsia"/>
          <w14:ligatures w14:val="standard"/>
        </w:rPr>
        <w:t xml:space="preserve">evaluating the policy </w:t>
      </w:r>
      <m:oMath>
        <m:r>
          <w:rPr>
            <w:rStyle w:val="Label"/>
            <w:rFonts w:ascii="Cambria Math" w:eastAsiaTheme="minorEastAsia" w:hAnsi="Cambria Math"/>
            <w14:ligatures w14:val="standard"/>
          </w:rPr>
          <m:t>n</m:t>
        </m:r>
      </m:oMath>
      <w:r w:rsidR="00166B08" w:rsidRPr="00095210">
        <w:rPr>
          <w:rStyle w:val="Label"/>
          <w:rFonts w:eastAsiaTheme="minorEastAsia"/>
          <w14:ligatures w14:val="standard"/>
        </w:rPr>
        <w:t xml:space="preserve"> times</w:t>
      </w:r>
      <w:r w:rsidR="009B65EE" w:rsidRPr="00095210">
        <w:rPr>
          <w:rStyle w:val="Label"/>
          <w:rFonts w:eastAsiaTheme="minorEastAsia"/>
          <w14:ligatures w14:val="standard"/>
        </w:rPr>
        <w:t xml:space="preserve"> and the number of </w:t>
      </w:r>
      <w:r w:rsidR="00166B08" w:rsidRPr="00095210">
        <w:rPr>
          <w:rStyle w:val="Label"/>
          <w:rFonts w:eastAsiaTheme="minorEastAsia"/>
          <w14:ligatures w14:val="standard"/>
        </w:rPr>
        <w:t xml:space="preserve">total </w:t>
      </w:r>
      <w:r w:rsidR="009B65EE" w:rsidRPr="00095210">
        <w:rPr>
          <w:rStyle w:val="Label"/>
          <w:rFonts w:eastAsiaTheme="minorEastAsia"/>
          <w14:ligatures w14:val="standard"/>
        </w:rPr>
        <w:t xml:space="preserve">policy iterations </w:t>
      </w:r>
      <w:r w:rsidR="00166B08" w:rsidRPr="00095210">
        <w:rPr>
          <w:rStyle w:val="Label"/>
          <w:rFonts w:eastAsiaTheme="minorEastAsia"/>
          <w14:ligatures w14:val="standard"/>
        </w:rPr>
        <w:t>is shown in the table below.</w:t>
      </w:r>
      <w:r w:rsidR="002A695E" w:rsidRPr="00095210">
        <w:rPr>
          <w:rStyle w:val="Label"/>
          <w:rFonts w:eastAsiaTheme="minorEastAsia"/>
          <w14:ligatures w14:val="standard"/>
        </w:rPr>
        <w:t xml:space="preserve"> (tolerance</w:t>
      </w:r>
      <w:r w:rsidR="001A7309" w:rsidRPr="00095210">
        <w:rPr>
          <w:rStyle w:val="Label"/>
          <w:rFonts w:eastAsiaTheme="minorEastAsia"/>
          <w14:ligatures w14:val="standard"/>
        </w:rPr>
        <w:t xml:space="preserve"> = 0.01</w:t>
      </w:r>
      <w:r w:rsidR="002A695E" w:rsidRPr="00095210">
        <w:rPr>
          <w:rStyle w:val="Label"/>
          <w:rFonts w:eastAsiaTheme="minorEastAsia"/>
          <w14:ligatures w14:val="standar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95"/>
      </w:tblGrid>
      <w:tr w:rsidR="00166B08" w14:paraId="03C479DE" w14:textId="77777777" w:rsidTr="00166B08">
        <w:tc>
          <w:tcPr>
            <w:tcW w:w="2395" w:type="dxa"/>
          </w:tcPr>
          <w:p w14:paraId="63194D79" w14:textId="62565107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Number of iterations in policy evaluation (</w:t>
            </w:r>
            <m:oMath>
              <m:r>
                <m:rPr>
                  <m:sty m:val="bi"/>
                </m:rPr>
                <w:rPr>
                  <w:rStyle w:val="Label"/>
                  <w:rFonts w:ascii="Cambria Math" w:hAnsi="Cambria Math"/>
                  <w14:ligatures w14:val="standard"/>
                </w:rPr>
                <m:t>n</m:t>
              </m:r>
            </m:oMath>
            <w:r>
              <w:rPr>
                <w:rStyle w:val="Label"/>
                <w:b w:val="0"/>
                <w:bCs/>
                <w14:ligatures w14:val="standard"/>
              </w:rPr>
              <w:t>)</w:t>
            </w:r>
          </w:p>
        </w:tc>
        <w:tc>
          <w:tcPr>
            <w:tcW w:w="2395" w:type="dxa"/>
          </w:tcPr>
          <w:p w14:paraId="5CBE18A6" w14:textId="57FF154A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Number of iterations needed by policy iteration to converge</w:t>
            </w:r>
          </w:p>
        </w:tc>
      </w:tr>
      <w:tr w:rsidR="00166B08" w14:paraId="0663A336" w14:textId="77777777" w:rsidTr="00166B08">
        <w:tc>
          <w:tcPr>
            <w:tcW w:w="2395" w:type="dxa"/>
          </w:tcPr>
          <w:p w14:paraId="2383D9CB" w14:textId="246F6764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1</w:t>
            </w:r>
          </w:p>
        </w:tc>
        <w:tc>
          <w:tcPr>
            <w:tcW w:w="2395" w:type="dxa"/>
          </w:tcPr>
          <w:p w14:paraId="144717AA" w14:textId="6783F0A8" w:rsidR="00166B08" w:rsidRDefault="00785C73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7</w:t>
            </w:r>
          </w:p>
        </w:tc>
      </w:tr>
      <w:tr w:rsidR="00166B08" w14:paraId="75528DC4" w14:textId="77777777" w:rsidTr="00166B08">
        <w:tc>
          <w:tcPr>
            <w:tcW w:w="2395" w:type="dxa"/>
          </w:tcPr>
          <w:p w14:paraId="377908EA" w14:textId="60DE25BE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2</w:t>
            </w:r>
          </w:p>
        </w:tc>
        <w:tc>
          <w:tcPr>
            <w:tcW w:w="2395" w:type="dxa"/>
          </w:tcPr>
          <w:p w14:paraId="3957B89F" w14:textId="4BB44B1A" w:rsidR="00166B08" w:rsidRDefault="00785C73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166B08" w14:paraId="56992DA7" w14:textId="77777777" w:rsidTr="00166B08">
        <w:tc>
          <w:tcPr>
            <w:tcW w:w="2395" w:type="dxa"/>
          </w:tcPr>
          <w:p w14:paraId="7B158884" w14:textId="455ACFA0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3</w:t>
            </w:r>
          </w:p>
        </w:tc>
        <w:tc>
          <w:tcPr>
            <w:tcW w:w="2395" w:type="dxa"/>
          </w:tcPr>
          <w:p w14:paraId="04233AF3" w14:textId="5EB1F7C4" w:rsidR="00166B08" w:rsidRDefault="00785C73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166B08" w14:paraId="40342CB1" w14:textId="77777777" w:rsidTr="00166B08">
        <w:tc>
          <w:tcPr>
            <w:tcW w:w="2395" w:type="dxa"/>
          </w:tcPr>
          <w:p w14:paraId="4D795468" w14:textId="5E269CE9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4</w:t>
            </w:r>
          </w:p>
        </w:tc>
        <w:tc>
          <w:tcPr>
            <w:tcW w:w="2395" w:type="dxa"/>
          </w:tcPr>
          <w:p w14:paraId="42A7F378" w14:textId="5E29891D" w:rsidR="00166B08" w:rsidRDefault="0036088F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166B08" w14:paraId="3C957DC5" w14:textId="77777777" w:rsidTr="00166B08">
        <w:tc>
          <w:tcPr>
            <w:tcW w:w="2395" w:type="dxa"/>
          </w:tcPr>
          <w:p w14:paraId="2CA363EF" w14:textId="0A5E9128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  <w:tc>
          <w:tcPr>
            <w:tcW w:w="2395" w:type="dxa"/>
          </w:tcPr>
          <w:p w14:paraId="133D954E" w14:textId="7A7E0322" w:rsidR="00166B08" w:rsidRDefault="0036088F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166B08" w14:paraId="5645E09A" w14:textId="77777777" w:rsidTr="00166B08">
        <w:tc>
          <w:tcPr>
            <w:tcW w:w="2395" w:type="dxa"/>
          </w:tcPr>
          <w:p w14:paraId="4E06BD64" w14:textId="68F35E55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6</w:t>
            </w:r>
          </w:p>
        </w:tc>
        <w:tc>
          <w:tcPr>
            <w:tcW w:w="2395" w:type="dxa"/>
          </w:tcPr>
          <w:p w14:paraId="739C8276" w14:textId="3B67E879" w:rsidR="00166B08" w:rsidRDefault="00922922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166B08" w14:paraId="7D5445D1" w14:textId="77777777" w:rsidTr="00166B08">
        <w:tc>
          <w:tcPr>
            <w:tcW w:w="2395" w:type="dxa"/>
          </w:tcPr>
          <w:p w14:paraId="51C657F9" w14:textId="5B76C290" w:rsidR="00166B08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7</w:t>
            </w:r>
          </w:p>
        </w:tc>
        <w:tc>
          <w:tcPr>
            <w:tcW w:w="2395" w:type="dxa"/>
          </w:tcPr>
          <w:p w14:paraId="4129D81A" w14:textId="1C4E40A7" w:rsidR="00166B08" w:rsidRDefault="00922922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924E7E" w14:paraId="375E97F1" w14:textId="77777777" w:rsidTr="00166B08">
        <w:tc>
          <w:tcPr>
            <w:tcW w:w="2395" w:type="dxa"/>
          </w:tcPr>
          <w:p w14:paraId="0FD71B16" w14:textId="42F7D277" w:rsidR="00924E7E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8</w:t>
            </w:r>
          </w:p>
        </w:tc>
        <w:tc>
          <w:tcPr>
            <w:tcW w:w="2395" w:type="dxa"/>
          </w:tcPr>
          <w:p w14:paraId="4A36E792" w14:textId="01130038" w:rsidR="00924E7E" w:rsidRDefault="00922922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924E7E" w14:paraId="07A96E7E" w14:textId="77777777" w:rsidTr="00166B08">
        <w:tc>
          <w:tcPr>
            <w:tcW w:w="2395" w:type="dxa"/>
          </w:tcPr>
          <w:p w14:paraId="5D1AC7C1" w14:textId="0A00942B" w:rsidR="00924E7E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9</w:t>
            </w:r>
          </w:p>
        </w:tc>
        <w:tc>
          <w:tcPr>
            <w:tcW w:w="2395" w:type="dxa"/>
          </w:tcPr>
          <w:p w14:paraId="676E25B5" w14:textId="50FC04A3" w:rsidR="00924E7E" w:rsidRDefault="00922922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  <w:tr w:rsidR="00924E7E" w14:paraId="132BD8FF" w14:textId="77777777" w:rsidTr="00166B08">
        <w:tc>
          <w:tcPr>
            <w:tcW w:w="2395" w:type="dxa"/>
          </w:tcPr>
          <w:p w14:paraId="43333BFB" w14:textId="1E8A0BB6" w:rsidR="00924E7E" w:rsidRDefault="00924E7E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10</w:t>
            </w:r>
          </w:p>
        </w:tc>
        <w:tc>
          <w:tcPr>
            <w:tcW w:w="2395" w:type="dxa"/>
          </w:tcPr>
          <w:p w14:paraId="1F90DAEF" w14:textId="75351940" w:rsidR="00924E7E" w:rsidRDefault="00E67007" w:rsidP="00E67007">
            <w:pPr>
              <w:pStyle w:val="FigureCaption"/>
              <w:spacing w:before="0" w:after="0"/>
              <w:jc w:val="both"/>
              <w:rPr>
                <w:rStyle w:val="Label"/>
                <w:b w:val="0"/>
                <w:bCs/>
                <w14:ligatures w14:val="standard"/>
              </w:rPr>
            </w:pPr>
            <w:r>
              <w:rPr>
                <w:rStyle w:val="Label"/>
                <w:b w:val="0"/>
                <w:bCs/>
                <w14:ligatures w14:val="standard"/>
              </w:rPr>
              <w:t>5</w:t>
            </w:r>
          </w:p>
        </w:tc>
      </w:tr>
    </w:tbl>
    <w:p w14:paraId="6BDD3131" w14:textId="7959F3C9" w:rsidR="00BD2334" w:rsidRDefault="00DF5C53" w:rsidP="00576E1B">
      <w:pPr>
        <w:pStyle w:val="FigureCaption"/>
        <w:spacing w:line="264" w:lineRule="auto"/>
        <w:ind w:firstLine="418"/>
        <w:contextualSpacing/>
        <w:jc w:val="left"/>
        <w:rPr>
          <w:rStyle w:val="Label"/>
          <w:b w:val="0"/>
          <w:bCs/>
          <w14:ligatures w14:val="standard"/>
        </w:rPr>
      </w:pPr>
      <w:r>
        <w:rPr>
          <w:rStyle w:val="Label"/>
          <w:b w:val="0"/>
          <w:bCs/>
          <w14:ligatures w14:val="standard"/>
        </w:rPr>
        <w:t xml:space="preserve">The number of iterations in policy evaluation affects the total number of iterations </w:t>
      </w:r>
      <w:r w:rsidR="00B939A9">
        <w:rPr>
          <w:rStyle w:val="Label"/>
          <w:b w:val="0"/>
          <w:bCs/>
          <w14:ligatures w14:val="standard"/>
        </w:rPr>
        <w:t xml:space="preserve">needed to converge to the optimal policy. Based on the table, </w:t>
      </w:r>
      <w:r w:rsidR="009B2C9A">
        <w:rPr>
          <w:rStyle w:val="Label"/>
          <w:b w:val="0"/>
          <w:bCs/>
          <w14:ligatures w14:val="standard"/>
        </w:rPr>
        <w:t xml:space="preserve">when the number of iterations is </w:t>
      </w:r>
      <w:r w:rsidR="00117645">
        <w:rPr>
          <w:rStyle w:val="Label"/>
          <w:b w:val="0"/>
          <w:bCs/>
          <w14:ligatures w14:val="standard"/>
        </w:rPr>
        <w:t xml:space="preserve">1 in policy evaluation, the total number of iterations for the policy to converge is 7. For all other numbers of iterations in policy evaluation, the results are all 5 iterations. </w:t>
      </w:r>
      <w:r w:rsidR="004A3FDC">
        <w:rPr>
          <w:rStyle w:val="Label"/>
          <w:b w:val="0"/>
          <w:bCs/>
          <w14:ligatures w14:val="standard"/>
        </w:rPr>
        <w:t xml:space="preserve">Generally, </w:t>
      </w:r>
      <w:r w:rsidR="005A332C">
        <w:rPr>
          <w:rStyle w:val="Label"/>
          <w:b w:val="0"/>
          <w:bCs/>
          <w14:ligatures w14:val="standard"/>
        </w:rPr>
        <w:t xml:space="preserve">more iterations in policy evaluation should lead to </w:t>
      </w:r>
      <w:r w:rsidR="001A50B7">
        <w:rPr>
          <w:rStyle w:val="Label"/>
          <w:b w:val="0"/>
          <w:bCs/>
          <w14:ligatures w14:val="standard"/>
        </w:rPr>
        <w:t xml:space="preserve">less iterations </w:t>
      </w:r>
      <w:r w:rsidR="00DA7B47">
        <w:rPr>
          <w:rStyle w:val="Label"/>
          <w:b w:val="0"/>
          <w:bCs/>
          <w14:ligatures w14:val="standard"/>
        </w:rPr>
        <w:t xml:space="preserve">in the policy iteration process. However, due to the tolerance level, </w:t>
      </w:r>
      <w:r w:rsidR="00051828">
        <w:rPr>
          <w:rStyle w:val="Label"/>
          <w:b w:val="0"/>
          <w:bCs/>
          <w14:ligatures w14:val="standard"/>
        </w:rPr>
        <w:t xml:space="preserve">and the fact that initial policy chooses action 0 in all states, </w:t>
      </w:r>
      <w:r w:rsidR="00C15EB3">
        <w:rPr>
          <w:rStyle w:val="Label"/>
          <w:b w:val="0"/>
          <w:bCs/>
          <w14:ligatures w14:val="standard"/>
        </w:rPr>
        <w:t>the</w:t>
      </w:r>
      <w:r w:rsidR="00D7254D">
        <w:rPr>
          <w:rStyle w:val="Label"/>
          <w:b w:val="0"/>
          <w:bCs/>
          <w14:ligatures w14:val="standard"/>
        </w:rPr>
        <w:t xml:space="preserve"> number of overall iterations stayed same</w:t>
      </w:r>
      <w:r w:rsidR="00D078E4">
        <w:rPr>
          <w:rStyle w:val="Label"/>
          <w:b w:val="0"/>
          <w:bCs/>
          <w14:ligatures w14:val="standard"/>
        </w:rPr>
        <w:t>.</w:t>
      </w:r>
      <w:r w:rsidR="00BD2334">
        <w:rPr>
          <w:rStyle w:val="Label"/>
          <w:b w:val="0"/>
          <w:bCs/>
          <w14:ligatures w14:val="standard"/>
        </w:rPr>
        <w:t xml:space="preserve"> </w:t>
      </w:r>
    </w:p>
    <w:p w14:paraId="2FB62298" w14:textId="6EECE079" w:rsidR="00BD2334" w:rsidRDefault="00BD2334" w:rsidP="00576E1B">
      <w:pPr>
        <w:pStyle w:val="FigureCaption"/>
        <w:spacing w:line="264" w:lineRule="auto"/>
        <w:ind w:firstLine="418"/>
        <w:contextualSpacing/>
        <w:jc w:val="left"/>
        <w:rPr>
          <w:rStyle w:val="Label"/>
          <w:b w:val="0"/>
          <w:bCs/>
          <w14:ligatures w14:val="standard"/>
        </w:rPr>
      </w:pPr>
      <w:r>
        <w:rPr>
          <w:rStyle w:val="Label"/>
          <w:b w:val="0"/>
          <w:bCs/>
          <w14:ligatures w14:val="standard"/>
        </w:rPr>
        <w:t xml:space="preserve">The iterative method of policy evaluation estimates the value function, while solving a </w:t>
      </w:r>
      <w:r w:rsidR="00830247">
        <w:rPr>
          <w:rStyle w:val="Label"/>
          <w:b w:val="0"/>
          <w:bCs/>
          <w14:ligatures w14:val="standard"/>
        </w:rPr>
        <w:t>system of linear equations calculates the exact value from the policy in each iteration. The complex</w:t>
      </w:r>
      <w:r w:rsidR="00A85B7A">
        <w:rPr>
          <w:rStyle w:val="Label"/>
          <w:b w:val="0"/>
          <w:bCs/>
          <w14:ligatures w14:val="standard"/>
        </w:rPr>
        <w:t xml:space="preserve">ity of using the matrix form of policy evaluation is </w:t>
      </w:r>
      <m:oMath>
        <m:r>
          <m:rPr>
            <m:sty m:val="bi"/>
          </m:rPr>
          <w:rPr>
            <w:rStyle w:val="Label"/>
            <w:rFonts w:ascii="Cambria Math" w:hAnsi="Cambria Math"/>
            <w14:ligatures w14:val="standard"/>
          </w:rPr>
          <m:t>O(</m:t>
        </m:r>
        <m:sSup>
          <m:sSupPr>
            <m:ctrlPr>
              <w:rPr>
                <w:rStyle w:val="Label"/>
                <w:rFonts w:ascii="Cambria Math" w:hAnsi="Cambria Math"/>
                <w:b w:val="0"/>
                <w:bCs/>
                <w:i/>
                <w14:ligatures w14:val="standard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Label"/>
                    <w:rFonts w:ascii="Cambria Math" w:hAnsi="Cambria Math"/>
                    <w:b w:val="0"/>
                    <w:bCs/>
                    <w:i/>
                    <w14:ligatures w14:val="standard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Label"/>
                    <w:rFonts w:ascii="Cambria Math" w:hAnsi="Cambria Math"/>
                    <w14:ligatures w14:val="standard"/>
                  </w:rPr>
                  <m:t>S</m:t>
                </m:r>
              </m:e>
            </m:d>
          </m:e>
          <m:sup>
            <m:r>
              <m:rPr>
                <m:sty m:val="bi"/>
              </m:rPr>
              <w:rPr>
                <w:rStyle w:val="Label"/>
                <w:rFonts w:ascii="Cambria Math" w:hAnsi="Cambria Math"/>
                <w14:ligatures w14:val="standard"/>
              </w:rPr>
              <m:t>3</m:t>
            </m:r>
          </m:sup>
        </m:sSup>
        <m:r>
          <m:rPr>
            <m:sty m:val="bi"/>
          </m:rPr>
          <w:rPr>
            <w:rStyle w:val="Label"/>
            <w:rFonts w:ascii="Cambria Math" w:hAnsi="Cambria Math"/>
            <w14:ligatures w14:val="standard"/>
          </w:rPr>
          <m:t>)</m:t>
        </m:r>
      </m:oMath>
      <w:r w:rsidR="00E51D9F">
        <w:rPr>
          <w:rStyle w:val="Label"/>
          <w:rFonts w:eastAsiaTheme="minorEastAsia"/>
          <w:b w:val="0"/>
          <w:bCs/>
          <w14:ligatures w14:val="standard"/>
        </w:rPr>
        <w:t xml:space="preserve">, while the complexity of solving </w:t>
      </w:r>
      <w:r w:rsidR="00F45725">
        <w:rPr>
          <w:rStyle w:val="Label"/>
          <w:rFonts w:eastAsiaTheme="minorEastAsia"/>
          <w:b w:val="0"/>
          <w:bCs/>
          <w14:ligatures w14:val="standard"/>
        </w:rPr>
        <w:t xml:space="preserve">for the value function iteratively </w:t>
      </w:r>
      <w:r w:rsidR="00FD1F75">
        <w:rPr>
          <w:rStyle w:val="Label"/>
          <w:rFonts w:eastAsiaTheme="minorEastAsia"/>
          <w:b w:val="0"/>
          <w:bCs/>
          <w14:ligatures w14:val="standard"/>
        </w:rPr>
        <w:t>i</w:t>
      </w:r>
      <w:r w:rsidR="00E56BDF">
        <w:rPr>
          <w:rStyle w:val="Label"/>
          <w:rFonts w:eastAsiaTheme="minorEastAsia"/>
          <w:b w:val="0"/>
          <w:bCs/>
          <w14:ligatures w14:val="standard"/>
        </w:rPr>
        <w:t xml:space="preserve">s </w:t>
      </w:r>
      <m:oMath>
        <m:r>
          <m:rPr>
            <m:sty m:val="bi"/>
          </m:rPr>
          <w:rPr>
            <w:rStyle w:val="Label"/>
            <w:rFonts w:ascii="Cambria Math" w:eastAsiaTheme="minorEastAsia" w:hAnsi="Cambria Math"/>
            <w14:ligatures w14:val="standard"/>
          </w:rPr>
          <m:t>O(</m:t>
        </m:r>
        <m:d>
          <m:dPr>
            <m:begChr m:val="|"/>
            <m:endChr m:val="|"/>
            <m:ctrlPr>
              <w:rPr>
                <w:rStyle w:val="Label"/>
                <w:rFonts w:ascii="Cambria Math" w:hAnsi="Cambria Math"/>
                <w:b w:val="0"/>
                <w:bCs/>
                <w:i/>
                <w14:ligatures w14:val="standard"/>
              </w:rPr>
            </m:ctrlPr>
          </m:dPr>
          <m:e>
            <m:r>
              <m:rPr>
                <m:sty m:val="bi"/>
              </m:rPr>
              <w:rPr>
                <w:rStyle w:val="Label"/>
                <w:rFonts w:ascii="Cambria Math" w:hAnsi="Cambria Math"/>
                <w14:ligatures w14:val="standard"/>
              </w:rPr>
              <m:t>A</m:t>
            </m:r>
          </m:e>
        </m:d>
        <m:r>
          <m:rPr>
            <m:sty m:val="bi"/>
          </m:rPr>
          <w:rPr>
            <w:rStyle w:val="Label"/>
            <w:rFonts w:ascii="Cambria Math" w:hAnsi="Cambria Math"/>
            <w14:ligatures w14:val="standard"/>
          </w:rPr>
          <m:t>×</m:t>
        </m:r>
        <m:sSup>
          <m:sSupPr>
            <m:ctrlPr>
              <w:rPr>
                <w:rStyle w:val="Label"/>
                <w:rFonts w:ascii="Cambria Math" w:eastAsiaTheme="minorEastAsia" w:hAnsi="Cambria Math"/>
                <w:b w:val="0"/>
                <w:bCs/>
                <w:i/>
                <w14:ligatures w14:val="standard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Label"/>
                    <w:rFonts w:ascii="Cambria Math" w:hAnsi="Cambria Math"/>
                    <w:b w:val="0"/>
                    <w:bCs/>
                    <w:i/>
                    <w14:ligatures w14:val="standard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Label"/>
                    <w:rFonts w:ascii="Cambria Math" w:hAnsi="Cambria Math"/>
                    <w14:ligatures w14:val="standard"/>
                  </w:rPr>
                  <m:t>S</m:t>
                </m:r>
              </m:e>
            </m:d>
            <m:ctrlPr>
              <w:rPr>
                <w:rStyle w:val="Label"/>
                <w:rFonts w:ascii="Cambria Math" w:hAnsi="Cambria Math"/>
                <w:b w:val="0"/>
                <w:bCs/>
                <w:i/>
                <w14:ligatures w14:val="standard"/>
              </w:rPr>
            </m:ctrlPr>
          </m:e>
          <m:sup>
            <m:r>
              <m:rPr>
                <m:sty m:val="bi"/>
              </m:rPr>
              <w:rPr>
                <w:rStyle w:val="Label"/>
                <w:rFonts w:ascii="Cambria Math" w:eastAsiaTheme="minorEastAsia" w:hAnsi="Cambria Math"/>
                <w14:ligatures w14:val="standard"/>
              </w:rPr>
              <m:t>2</m:t>
            </m:r>
          </m:sup>
        </m:sSup>
        <m:r>
          <m:rPr>
            <m:sty m:val="bi"/>
          </m:rPr>
          <w:rPr>
            <w:rStyle w:val="Label"/>
            <w:rFonts w:ascii="Cambria Math" w:eastAsiaTheme="minorEastAsia" w:hAnsi="Cambria Math"/>
            <w14:ligatures w14:val="standard"/>
          </w:rPr>
          <m:t>)</m:t>
        </m:r>
      </m:oMath>
      <w:r w:rsidR="00E0549B">
        <w:rPr>
          <w:rStyle w:val="Label"/>
          <w:rFonts w:eastAsiaTheme="minorEastAsia"/>
          <w:b w:val="0"/>
          <w:bCs/>
          <w14:ligatures w14:val="standard"/>
        </w:rPr>
        <w:t>. This means that iterative policy evaluation is faster than solving a system of linear equations, because the iterative method is estimating the value function</w:t>
      </w:r>
      <w:r w:rsidR="00542D85">
        <w:rPr>
          <w:rStyle w:val="Label"/>
          <w:rFonts w:eastAsiaTheme="minorEastAsia"/>
          <w:b w:val="0"/>
          <w:bCs/>
          <w14:ligatures w14:val="standard"/>
        </w:rPr>
        <w:t xml:space="preserve"> </w:t>
      </w:r>
      <w:r w:rsidR="00E0549B">
        <w:rPr>
          <w:rStyle w:val="Label"/>
          <w:rFonts w:eastAsiaTheme="minorEastAsia"/>
          <w:b w:val="0"/>
          <w:bCs/>
          <w14:ligatures w14:val="standard"/>
        </w:rPr>
        <w:t xml:space="preserve">and passing it to policy improvement to see if the </w:t>
      </w:r>
      <w:r w:rsidR="00542D85">
        <w:rPr>
          <w:rStyle w:val="Label"/>
          <w:rFonts w:eastAsiaTheme="minorEastAsia"/>
          <w:b w:val="0"/>
          <w:bCs/>
          <w14:ligatures w14:val="standard"/>
        </w:rPr>
        <w:t xml:space="preserve">estimated value function is good enough. If that is not the case, then the policy would be evaluated again. </w:t>
      </w:r>
      <w:r w:rsidR="00066F12">
        <w:rPr>
          <w:rStyle w:val="Label"/>
          <w:rFonts w:eastAsiaTheme="minorEastAsia"/>
          <w:b w:val="0"/>
          <w:bCs/>
          <w14:ligatures w14:val="standard"/>
        </w:rPr>
        <w:t xml:space="preserve">A system of linear equations ensure that the value functions are exact for the policy that is evaluated. In this environment, when the initial policy has action 0 for all states, it would take 5 iterations to converge to an optimal policy following the matrix form of policy evaluation. </w:t>
      </w:r>
      <w:r w:rsidR="004C258A">
        <w:rPr>
          <w:rStyle w:val="Label"/>
          <w:rFonts w:eastAsiaTheme="minorEastAsia"/>
          <w:b w:val="0"/>
          <w:bCs/>
          <w14:ligatures w14:val="standard"/>
        </w:rPr>
        <w:t xml:space="preserve">It would also take 5 iterations to converge to an optimal policy using iterative policy </w:t>
      </w:r>
      <w:r w:rsidR="00C81399">
        <w:rPr>
          <w:rStyle w:val="Label"/>
          <w:rFonts w:eastAsiaTheme="minorEastAsia"/>
          <w:b w:val="0"/>
          <w:bCs/>
          <w14:ligatures w14:val="standard"/>
        </w:rPr>
        <w:t>evaluation</w:t>
      </w:r>
      <w:r w:rsidR="004C258A">
        <w:rPr>
          <w:rStyle w:val="Label"/>
          <w:rFonts w:eastAsiaTheme="minorEastAsia"/>
          <w:b w:val="0"/>
          <w:bCs/>
          <w14:ligatures w14:val="standard"/>
        </w:rPr>
        <w:t xml:space="preserve"> that has more than </w:t>
      </w:r>
      <w:r w:rsidR="002C1B79">
        <w:rPr>
          <w:rStyle w:val="Label"/>
          <w:rFonts w:eastAsiaTheme="minorEastAsia"/>
          <w:b w:val="0"/>
          <w:bCs/>
          <w14:ligatures w14:val="standard"/>
        </w:rPr>
        <w:t xml:space="preserve">2 iterations. This means that 2 </w:t>
      </w:r>
      <w:r w:rsidR="002C1B79">
        <w:rPr>
          <w:rStyle w:val="Label"/>
          <w:rFonts w:eastAsiaTheme="minorEastAsia"/>
          <w:b w:val="0"/>
          <w:bCs/>
          <w14:ligatures w14:val="standard"/>
        </w:rPr>
        <w:lastRenderedPageBreak/>
        <w:t xml:space="preserve">iterations for policy evaluation is good enough to achieve the optimal policy for this environment. </w:t>
      </w:r>
      <w:r w:rsidR="00D0608F">
        <w:rPr>
          <w:rStyle w:val="Label"/>
          <w:rFonts w:eastAsiaTheme="minorEastAsia"/>
          <w:b w:val="0"/>
          <w:bCs/>
          <w14:ligatures w14:val="standard"/>
        </w:rPr>
        <w:t>Both versions of policy iteration perform better than value iteration. This is because</w:t>
      </w:r>
      <w:r w:rsidR="005023B7">
        <w:rPr>
          <w:rStyle w:val="Label"/>
          <w:rFonts w:eastAsiaTheme="minorEastAsia"/>
          <w:b w:val="0"/>
          <w:bCs/>
          <w14:ligatures w14:val="standard"/>
        </w:rPr>
        <w:t xml:space="preserve"> value iteration is evaluating the value function until </w:t>
      </w:r>
      <w:r w:rsidR="001B4D00">
        <w:rPr>
          <w:rStyle w:val="Label"/>
          <w:rFonts w:eastAsiaTheme="minorEastAsia"/>
          <w:b w:val="0"/>
          <w:bCs/>
          <w14:ligatures w14:val="standard"/>
        </w:rPr>
        <w:t xml:space="preserve">a certain tolerance level, while policy iteration stops when </w:t>
      </w:r>
      <w:r w:rsidR="001C0968">
        <w:rPr>
          <w:rStyle w:val="Label"/>
          <w:rFonts w:eastAsiaTheme="minorEastAsia"/>
          <w:b w:val="0"/>
          <w:bCs/>
          <w14:ligatures w14:val="standard"/>
        </w:rPr>
        <w:t>policy remains consistent. This means that policy iteration does not need to calculate the exact value function for each state to obtain the optimal policy.</w:t>
      </w:r>
    </w:p>
    <w:p w14:paraId="106C7E57" w14:textId="77777777" w:rsidR="001C0968" w:rsidRDefault="001C0968" w:rsidP="00576E1B">
      <w:pPr>
        <w:pStyle w:val="FigureCaption"/>
        <w:spacing w:line="264" w:lineRule="auto"/>
        <w:ind w:firstLine="418"/>
        <w:contextualSpacing/>
        <w:jc w:val="left"/>
        <w:rPr>
          <w:rStyle w:val="Label"/>
          <w:b w:val="0"/>
          <w:bCs/>
          <w14:ligatures w14:val="standard"/>
        </w:rPr>
      </w:pPr>
    </w:p>
    <w:p w14:paraId="58A3EBDC" w14:textId="48AEEBA4" w:rsidR="00B24669" w:rsidRDefault="00B24669" w:rsidP="00576E1B">
      <w:pPr>
        <w:pStyle w:val="FigureCaption"/>
        <w:spacing w:line="264" w:lineRule="auto"/>
        <w:jc w:val="both"/>
        <w:rPr>
          <w:rStyle w:val="Label"/>
          <w:b w:val="0"/>
          <w:bCs/>
          <w14:ligatures w14:val="standard"/>
        </w:rPr>
      </w:pPr>
      <w:r>
        <w:rPr>
          <w:rStyle w:val="Label"/>
          <w:b w:val="0"/>
          <w:bCs/>
          <w14:ligatures w14:val="standard"/>
        </w:rPr>
        <w:t>Code</w:t>
      </w:r>
      <w:r w:rsidR="001C0968">
        <w:rPr>
          <w:rStyle w:val="Label"/>
          <w:b w:val="0"/>
          <w:bCs/>
          <w14:ligatures w14:val="standard"/>
        </w:rPr>
        <w:t xml:space="preserve"> </w:t>
      </w:r>
      <w:r>
        <w:rPr>
          <w:rStyle w:val="Label"/>
          <w:b w:val="0"/>
          <w:bCs/>
          <w14:ligatures w14:val="standard"/>
        </w:rPr>
        <w:t>Snippet:</w:t>
      </w:r>
    </w:p>
    <w:p w14:paraId="25780417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policyIteration_v2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initialPolicy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initialV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nPolicyEvalIterations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10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B24669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inf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0.01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0841B4E2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5BC5035D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initialV</w:t>
      </w:r>
      <w:proofErr w:type="spellEnd"/>
    </w:p>
    <w:p w14:paraId="301EE8A5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initialPolicy</w:t>
      </w:r>
      <w:proofErr w:type="spellEnd"/>
    </w:p>
    <w:p w14:paraId="2CCFBDF6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38B74CCD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</w:p>
    <w:p w14:paraId="6B0A246B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7F2415CD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while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nIterations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26656045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+= 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</w:p>
    <w:p w14:paraId="1A2B0837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B24669">
        <w:rPr>
          <w:rFonts w:ascii="Menlo" w:eastAsia="PMingLiU" w:hAnsi="Menlo" w:cs="Menlo"/>
          <w:color w:val="598A43"/>
          <w:sz w:val="12"/>
          <w:szCs w:val="12"/>
          <w:lang w:eastAsia="it-IT"/>
        </w:rPr>
        <w:t># Partial Policy Evaluation using iteratively method</w:t>
      </w:r>
    </w:p>
    <w:p w14:paraId="7FE6F4F4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5A501FB6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while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nPolicyEvalIterations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4EDD78AF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+= 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</w:p>
    <w:p w14:paraId="216BBD2C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3D451488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nStates</w:t>
      </w:r>
      <w:proofErr w:type="spellEnd"/>
      <w:proofErr w:type="gram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1E316D31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6936A4B9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B24669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705A48B0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gramStart"/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sum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proofErr w:type="gramEnd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 * (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R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 + (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discount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)))</w:t>
      </w:r>
    </w:p>
    <w:p w14:paraId="52A36EF7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gramStart"/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max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abs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-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current_state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]))</w:t>
      </w:r>
    </w:p>
    <w:p w14:paraId="62E4CA47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delta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&lt;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tolerance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7E30E9BE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35842A11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B24669">
        <w:rPr>
          <w:rFonts w:ascii="Menlo" w:eastAsia="PMingLiU" w:hAnsi="Menlo" w:cs="Menlo"/>
          <w:color w:val="598A43"/>
          <w:sz w:val="12"/>
          <w:szCs w:val="12"/>
          <w:lang w:eastAsia="it-IT"/>
        </w:rPr>
        <w:t># Policy Improvement</w:t>
      </w:r>
    </w:p>
    <w:p w14:paraId="2A4E9463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extractPolicy</w:t>
      </w:r>
      <w:proofErr w:type="spellEnd"/>
      <w:proofErr w:type="gram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39F5503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policy_stable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4689CC"/>
          <w:sz w:val="12"/>
          <w:szCs w:val="12"/>
          <w:lang w:eastAsia="it-IT"/>
        </w:rPr>
        <w:t>is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B24669">
        <w:rPr>
          <w:rFonts w:ascii="Menlo" w:eastAsia="PMingLiU" w:hAnsi="Menlo" w:cs="Menlo"/>
          <w:color w:val="4689CC"/>
          <w:sz w:val="12"/>
          <w:szCs w:val="12"/>
          <w:lang w:eastAsia="it-IT"/>
        </w:rPr>
        <w:t>True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328D0CA9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682B8E8D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</w:p>
    <w:p w14:paraId="6A08AB49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D4D69A"/>
          <w:sz w:val="12"/>
          <w:szCs w:val="12"/>
          <w:lang w:eastAsia="it-IT"/>
        </w:rPr>
        <w:t>print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699FF738" w14:textId="77777777" w:rsidR="00B24669" w:rsidRP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</w:p>
    <w:p w14:paraId="38DC082B" w14:textId="77777777" w:rsidR="00B24669" w:rsidRDefault="00B24669" w:rsidP="00B24669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24"/>
          <w:szCs w:val="24"/>
          <w:lang w:eastAsia="it-IT"/>
        </w:rPr>
      </w:pP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B24669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[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B24669">
        <w:rPr>
          <w:rFonts w:ascii="Menlo" w:eastAsia="PMingLiU" w:hAnsi="Menlo" w:cs="Menlo"/>
          <w:color w:val="42B3FF"/>
          <w:sz w:val="12"/>
          <w:szCs w:val="12"/>
          <w:lang w:eastAsia="it-IT"/>
        </w:rPr>
        <w:t>V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iterId</w:t>
      </w:r>
      <w:proofErr w:type="spellEnd"/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B24669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B24669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0DECEDA7" w14:textId="5F5BE232" w:rsidR="00036838" w:rsidRDefault="00036838" w:rsidP="00036838">
      <w:pPr>
        <w:pStyle w:val="AbsHead"/>
        <w:rPr>
          <w14:ligatures w14:val="standard"/>
        </w:rPr>
      </w:pPr>
      <w:r>
        <w:rPr>
          <w14:ligatures w14:val="standard"/>
        </w:rPr>
        <w:t>Model-Free Control</w:t>
      </w:r>
    </w:p>
    <w:p w14:paraId="6FB8219B" w14:textId="7C703E4F" w:rsidR="00FC397C" w:rsidRDefault="00036838" w:rsidP="00FC397C">
      <w:pPr>
        <w:pStyle w:val="Abstract"/>
        <w:ind w:firstLine="418"/>
        <w:rPr>
          <w14:ligatures w14:val="standard"/>
        </w:rPr>
      </w:pPr>
      <w:r>
        <w:rPr>
          <w14:ligatures w14:val="standard"/>
        </w:rPr>
        <w:t>Model-Free assumes the environment is unknown to the agent.</w:t>
      </w:r>
      <w:r w:rsidR="00B53A6F">
        <w:rPr>
          <w14:ligatures w14:val="standard"/>
        </w:rPr>
        <w:t xml:space="preserve"> The agent needs to sample </w:t>
      </w:r>
      <w:r w:rsidR="00AE7D3A">
        <w:rPr>
          <w14:ligatures w14:val="standard"/>
        </w:rPr>
        <w:t>sequences of states, actions, and rewards from interacting with the environment to learn an optimal policy.</w:t>
      </w:r>
      <w:r w:rsidR="009A1581">
        <w:rPr>
          <w14:ligatures w14:val="standard"/>
        </w:rPr>
        <w:t xml:space="preserve"> </w:t>
      </w:r>
      <w:r w:rsidR="001D1C34">
        <w:rPr>
          <w14:ligatures w14:val="standard"/>
        </w:rPr>
        <w:t xml:space="preserve">In this assignment, state transitions follow the state transition table, and the reward is sampled from a Gaussian distribution with the actual </w:t>
      </w:r>
      <w:r w:rsidR="00A524E2">
        <w:rPr>
          <w14:ligatures w14:val="standard"/>
        </w:rPr>
        <w:t>reward of each state as mean</w:t>
      </w:r>
      <w:r w:rsidR="00F33B3B">
        <w:rPr>
          <w14:ligatures w14:val="standard"/>
        </w:rPr>
        <w:t xml:space="preserve"> </w:t>
      </w:r>
      <w:r w:rsidR="00A524E2">
        <w:rPr>
          <w14:ligatures w14:val="standard"/>
        </w:rPr>
        <w:t>and standard deviation 1.0.</w:t>
      </w:r>
      <w:r w:rsidR="009E0ED8">
        <w:rPr>
          <w14:ligatures w14:val="standard"/>
        </w:rPr>
        <w:t xml:space="preserve"> </w:t>
      </w:r>
    </w:p>
    <w:p w14:paraId="6F61D2E5" w14:textId="0A390516" w:rsidR="0016025A" w:rsidRDefault="0016025A" w:rsidP="001C0968">
      <w:pPr>
        <w:pStyle w:val="Abstract"/>
        <w:rPr>
          <w:b/>
          <w:bCs/>
          <w14:ligatures w14:val="standard"/>
        </w:rPr>
      </w:pPr>
      <w:r>
        <w:rPr>
          <w:b/>
          <w:bCs/>
          <w14:ligatures w14:val="standard"/>
        </w:rPr>
        <w:t>Off-Policy MC Control</w:t>
      </w:r>
    </w:p>
    <w:p w14:paraId="26B6CEDC" w14:textId="1F7E1FE9" w:rsidR="002653CE" w:rsidRDefault="002653CE" w:rsidP="002653CE">
      <w:pPr>
        <w:pStyle w:val="Abstract"/>
        <w:rPr>
          <w14:ligatures w14:val="standard"/>
        </w:rPr>
      </w:pPr>
      <w:r w:rsidRPr="002653CE">
        <w:rPr>
          <w14:ligatures w14:val="standard"/>
        </w:rPr>
        <w:drawing>
          <wp:inline distT="0" distB="0" distL="0" distR="0" wp14:anchorId="449AEFE2" wp14:editId="04357C98">
            <wp:extent cx="3048000" cy="18573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E526" w14:textId="298647BF" w:rsidR="004A042B" w:rsidRPr="004A042B" w:rsidRDefault="004A042B" w:rsidP="007F49BE">
      <w:pPr>
        <w:pStyle w:val="Abstract"/>
        <w:ind w:firstLine="418"/>
        <w:rPr>
          <w14:ligatures w14:val="standard"/>
        </w:rPr>
      </w:pPr>
      <w:r>
        <w:rPr>
          <w14:ligatures w14:val="standard"/>
        </w:rPr>
        <w:t>This version of off-policy MC control uses</w:t>
      </w:r>
      <w:r w:rsidR="00EA7ED1">
        <w:rPr>
          <w14:ligatures w14:val="standard"/>
        </w:rPr>
        <w:t xml:space="preserve"> </w:t>
      </w:r>
      <w:r w:rsidR="007F49BE">
        <w:rPr>
          <w14:ligatures w14:val="standard"/>
        </w:rPr>
        <w:t xml:space="preserve">a uniformly random soft policy to take an action at any </w:t>
      </w:r>
      <w:r w:rsidR="00FE0373">
        <w:rPr>
          <w14:ligatures w14:val="standard"/>
        </w:rPr>
        <w:t>state to generate its experience. The target policy is a greedy policy with respect to the currently estimated Q-function.</w:t>
      </w:r>
      <w:r w:rsidR="00D86A4A">
        <w:rPr>
          <w14:ligatures w14:val="standard"/>
        </w:rPr>
        <w:t xml:space="preserve"> </w:t>
      </w:r>
      <w:r w:rsidR="00594A65">
        <w:rPr>
          <w14:ligatures w14:val="standard"/>
        </w:rPr>
        <w:t>Below is a graph produced by off-policy MC control</w:t>
      </w:r>
      <w:r w:rsidR="00EF5A09">
        <w:rPr>
          <w14:ligatures w14:val="standard"/>
        </w:rPr>
        <w:t xml:space="preserve"> after 30,000 episodes</w:t>
      </w:r>
      <w:r w:rsidR="00745491">
        <w:rPr>
          <w14:ligatures w14:val="standard"/>
        </w:rPr>
        <w:t>, averaged over 10 runs.</w:t>
      </w:r>
    </w:p>
    <w:p w14:paraId="2C6D9FED" w14:textId="118D4AF2" w:rsidR="00922C43" w:rsidRDefault="00FC397C" w:rsidP="001C0968">
      <w:pPr>
        <w:pStyle w:val="Abstract"/>
        <w:rPr>
          <w14:ligatures w14:val="standard"/>
        </w:rPr>
      </w:pPr>
      <w:r>
        <w:rPr>
          <w:noProof/>
        </w:rPr>
        <w:drawing>
          <wp:inline distT="0" distB="0" distL="0" distR="0" wp14:anchorId="34034000" wp14:editId="482D1C52">
            <wp:extent cx="3048000" cy="2172970"/>
            <wp:effectExtent l="0" t="0" r="0" b="0"/>
            <wp:docPr id="2" name="Picture 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A78" w14:textId="68B68967" w:rsidR="00175A51" w:rsidRDefault="00922C43" w:rsidP="001C0968">
      <w:pPr>
        <w:pStyle w:val="Abstract"/>
        <w:rPr>
          <w14:ligatures w14:val="standard"/>
        </w:rPr>
      </w:pPr>
      <w:r>
        <w:rPr>
          <w14:ligatures w14:val="standard"/>
        </w:rPr>
        <w:t>Code Snippet:</w:t>
      </w:r>
    </w:p>
    <w:p w14:paraId="2EBA2F63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proofErr w:type="gramStart"/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OffPolicyMC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0.1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37B8B3D2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total_return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[]</w:t>
      </w:r>
    </w:p>
    <w:p w14:paraId="43D7445F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([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.nActions,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.nStates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3466DC7C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.nStates,</w:t>
      </w:r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)         </w:t>
      </w:r>
    </w:p>
    <w:p w14:paraId="69255111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C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gramEnd"/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_like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57A3F914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nSteps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100_000_000</w:t>
      </w:r>
    </w:p>
    <w:p w14:paraId="4897506D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+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6FF54F78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%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1000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==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30F6A1AF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gramStart"/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print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>"</w:t>
      </w:r>
      <w:r w:rsidRPr="00922C43">
        <w:rPr>
          <w:rFonts w:ascii="Menlo" w:eastAsia="PMingLiU" w:hAnsi="Menlo" w:cs="Menlo"/>
          <w:color w:val="CDAD6A"/>
          <w:sz w:val="12"/>
          <w:szCs w:val="12"/>
          <w:lang w:eastAsia="it-IT"/>
        </w:rPr>
        <w:t>\</w:t>
      </w:r>
      <w:proofErr w:type="spellStart"/>
      <w:r w:rsidRPr="00922C43">
        <w:rPr>
          <w:rFonts w:ascii="Menlo" w:eastAsia="PMingLiU" w:hAnsi="Menlo" w:cs="Menlo"/>
          <w:color w:val="CDAD6A"/>
          <w:sz w:val="12"/>
          <w:szCs w:val="12"/>
          <w:lang w:eastAsia="it-IT"/>
        </w:rPr>
        <w:t>r</w:t>
      </w:r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>Episode</w:t>
      </w:r>
      <w:proofErr w:type="spellEnd"/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4689CC"/>
          <w:sz w:val="12"/>
          <w:szCs w:val="12"/>
          <w:lang w:eastAsia="it-IT"/>
        </w:rPr>
        <w:t>{}</w:t>
      </w:r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>/</w:t>
      </w:r>
      <w:r w:rsidRPr="00922C43">
        <w:rPr>
          <w:rFonts w:ascii="Menlo" w:eastAsia="PMingLiU" w:hAnsi="Menlo" w:cs="Menlo"/>
          <w:color w:val="4689CC"/>
          <w:sz w:val="12"/>
          <w:szCs w:val="12"/>
          <w:lang w:eastAsia="it-IT"/>
        </w:rPr>
        <w:t>{}</w:t>
      </w:r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>."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format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),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end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922C43">
        <w:rPr>
          <w:rFonts w:ascii="Menlo" w:eastAsia="PMingLiU" w:hAnsi="Menlo" w:cs="Menlo"/>
          <w:color w:val="C27E65"/>
          <w:sz w:val="12"/>
          <w:szCs w:val="12"/>
          <w:lang w:eastAsia="it-IT"/>
        </w:rPr>
        <w:t>""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00A5906B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sys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stdout</w:t>
      </w:r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flush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()</w:t>
      </w:r>
    </w:p>
    <w:p w14:paraId="6AA2042D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># Generate an episode using b: S0, A0, R</w:t>
      </w:r>
      <w:proofErr w:type="gramStart"/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>1,...</w:t>
      </w:r>
      <w:proofErr w:type="gramEnd"/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>,ST-1, AT-1, RT</w:t>
      </w:r>
    </w:p>
    <w:p w14:paraId="6487321A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episode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[]</w:t>
      </w:r>
    </w:p>
    <w:p w14:paraId="3199E923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# </w:t>
      </w:r>
      <w:proofErr w:type="gramStart"/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>make</w:t>
      </w:r>
      <w:proofErr w:type="gramEnd"/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 starting state random</w:t>
      </w:r>
    </w:p>
    <w:p w14:paraId="7891A772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random</w:t>
      </w:r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randint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16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06D1C86A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</w:p>
    <w:p w14:paraId="390231B2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nSteps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2439536E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random</w:t>
      </w:r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randint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4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46426DAA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sampleRewardAndNextState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7D75F044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proofErr w:type="gram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episode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append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((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))</w:t>
      </w:r>
    </w:p>
    <w:p w14:paraId="308F54EB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==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16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:  </w:t>
      </w:r>
      <w:r w:rsidRPr="00922C43">
        <w:rPr>
          <w:rFonts w:ascii="Menlo" w:eastAsia="PMingLiU" w:hAnsi="Menlo" w:cs="Menlo"/>
          <w:color w:val="598A43"/>
          <w:sz w:val="12"/>
          <w:szCs w:val="12"/>
          <w:lang w:eastAsia="it-IT"/>
        </w:rPr>
        <w:t># if the terminal state is reached, break</w:t>
      </w:r>
    </w:p>
    <w:p w14:paraId="05B98AB9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3A0B9C65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</w:p>
    <w:p w14:paraId="6A7BA994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</w:p>
    <w:p w14:paraId="25257945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G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0.0</w:t>
      </w:r>
    </w:p>
    <w:p w14:paraId="29AA1220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W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1.0</w:t>
      </w:r>
    </w:p>
    <w:p w14:paraId="7C862917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</w:p>
    <w:p w14:paraId="41E364E5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len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episode</w:t>
      </w:r>
      <w:proofErr w:type="gramStart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))[::</w:t>
      </w:r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-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]:</w:t>
      </w:r>
    </w:p>
    <w:p w14:paraId="4BA283AD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episode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34A25F90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G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.discount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G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</w:p>
    <w:p w14:paraId="5438D760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C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+=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W</w:t>
      </w:r>
    </w:p>
    <w:p w14:paraId="23AB6354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 += (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W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/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C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]) * (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G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-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010E651C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spellStart"/>
      <w:proofErr w:type="gramStart"/>
      <w:r w:rsidRPr="00922C43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argmax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[:,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])              </w:t>
      </w:r>
    </w:p>
    <w:p w14:paraId="2049A39D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gram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!</w:t>
      </w:r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=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]:</w:t>
      </w:r>
    </w:p>
    <w:p w14:paraId="4416799B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2D43FDCC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W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W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/ (</w:t>
      </w:r>
      <w:r w:rsidRPr="00922C43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/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.nActions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46C4C09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</w:p>
    <w:p w14:paraId="69ADAF56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total_</w:t>
      </w:r>
      <w:proofErr w:type="gram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return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922C43">
        <w:rPr>
          <w:rFonts w:ascii="Menlo" w:eastAsia="PMingLiU" w:hAnsi="Menlo" w:cs="Menlo"/>
          <w:color w:val="D4D69A"/>
          <w:sz w:val="12"/>
          <w:szCs w:val="12"/>
          <w:lang w:eastAsia="it-IT"/>
        </w:rPr>
        <w:t>append</w:t>
      </w:r>
      <w:proofErr w:type="spellEnd"/>
      <w:proofErr w:type="gram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G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472C6DAE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</w:p>
    <w:p w14:paraId="0E787438" w14:textId="77777777" w:rsidR="00922C43" w:rsidRPr="00922C43" w:rsidRDefault="00922C43" w:rsidP="00922C43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922C43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[</w:t>
      </w:r>
      <w:r w:rsidRPr="00922C43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922C43">
        <w:rPr>
          <w:rFonts w:ascii="Menlo" w:eastAsia="PMingLiU" w:hAnsi="Menlo" w:cs="Menlo"/>
          <w:color w:val="8CD3FE"/>
          <w:sz w:val="12"/>
          <w:szCs w:val="12"/>
          <w:lang w:eastAsia="it-IT"/>
        </w:rPr>
        <w:t>total_return</w:t>
      </w:r>
      <w:proofErr w:type="spellEnd"/>
      <w:r w:rsidRPr="00922C43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3DC21633" w14:textId="77777777" w:rsidR="00922C43" w:rsidRPr="00DF59AB" w:rsidRDefault="00922C43" w:rsidP="001C0968">
      <w:pPr>
        <w:pStyle w:val="Abstract"/>
        <w:rPr>
          <w14:ligatures w14:val="standard"/>
        </w:rPr>
      </w:pPr>
    </w:p>
    <w:p w14:paraId="63F8F87D" w14:textId="77777777" w:rsidR="006E1D3F" w:rsidRDefault="006E1D3F" w:rsidP="002773F3">
      <w:pPr>
        <w:pStyle w:val="Abstract"/>
        <w:rPr>
          <w:b/>
          <w:bCs/>
          <w14:ligatures w14:val="standard"/>
        </w:rPr>
      </w:pPr>
    </w:p>
    <w:p w14:paraId="7C7F5390" w14:textId="77777777" w:rsidR="006E1D3F" w:rsidRDefault="006E1D3F" w:rsidP="002773F3">
      <w:pPr>
        <w:pStyle w:val="Abstract"/>
        <w:rPr>
          <w:b/>
          <w:bCs/>
          <w14:ligatures w14:val="standard"/>
        </w:rPr>
      </w:pPr>
    </w:p>
    <w:p w14:paraId="4646645B" w14:textId="77777777" w:rsidR="006E1D3F" w:rsidRDefault="006E1D3F" w:rsidP="002773F3">
      <w:pPr>
        <w:pStyle w:val="Abstract"/>
        <w:rPr>
          <w:b/>
          <w:bCs/>
          <w14:ligatures w14:val="standard"/>
        </w:rPr>
      </w:pPr>
    </w:p>
    <w:p w14:paraId="76F14C4A" w14:textId="3BB5BDFD" w:rsidR="00C758FE" w:rsidRDefault="0016025A" w:rsidP="002773F3">
      <w:pPr>
        <w:pStyle w:val="Abstract"/>
        <w:rPr>
          <w:b/>
          <w:bCs/>
          <w14:ligatures w14:val="standard"/>
        </w:rPr>
      </w:pPr>
      <w:r>
        <w:rPr>
          <w:b/>
          <w:bCs/>
          <w14:ligatures w14:val="standard"/>
        </w:rPr>
        <w:lastRenderedPageBreak/>
        <w:t>Off-Policy TD Control</w:t>
      </w:r>
      <w:r w:rsidR="00C14A4F" w:rsidRPr="00C14A4F">
        <w:rPr>
          <w:vanish/>
          <w:sz w:val="14"/>
          <w:szCs w:val="14"/>
          <w14:ligatures w14:val="standard"/>
        </w:rPr>
        <w:t>Conference Short Name:WOODSTOCK’18</w:t>
      </w:r>
    </w:p>
    <w:p w14:paraId="77694F5B" w14:textId="46B2DF59" w:rsidR="006E1D3F" w:rsidRDefault="006E1D3F" w:rsidP="002773F3">
      <w:pPr>
        <w:pStyle w:val="Abstract"/>
        <w:rPr>
          <w:b/>
          <w:bCs/>
          <w14:ligatures w14:val="standard"/>
        </w:rPr>
      </w:pPr>
      <w:r w:rsidRPr="006E1D3F">
        <w:rPr>
          <w:b/>
          <w:bCs/>
          <w14:ligatures w14:val="standard"/>
        </w:rPr>
        <w:drawing>
          <wp:inline distT="0" distB="0" distL="0" distR="0" wp14:anchorId="572F31D2" wp14:editId="6FA4A520">
            <wp:extent cx="3048000" cy="12541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4A1D" w14:textId="38F43CC9" w:rsidR="004D28C5" w:rsidRDefault="007D04D0" w:rsidP="004D28C5">
      <w:pPr>
        <w:pStyle w:val="Abstract"/>
        <w:spacing w:after="0"/>
        <w:ind w:firstLine="418"/>
        <w:rPr>
          <w:rFonts w:eastAsiaTheme="minorEastAsia"/>
          <w14:ligatures w14:val="standard"/>
        </w:rPr>
      </w:pPr>
      <w:r>
        <w:rPr>
          <w14:ligatures w14:val="standard"/>
        </w:rPr>
        <w:t xml:space="preserve">This is the Q-Learning algorithm. In this implementation, </w:t>
      </w:r>
      <w:r w:rsidR="004D2556">
        <w:rPr>
          <w14:ligatures w14:val="standard"/>
        </w:rPr>
        <w:t xml:space="preserve">an extra hyperparameter </w:t>
      </w:r>
      <m:oMath>
        <m:r>
          <w:rPr>
            <w:rFonts w:ascii="Cambria Math" w:hAnsi="Cambria Math"/>
            <w14:ligatures w14:val="standard"/>
          </w:rPr>
          <m:t>α</m:t>
        </m:r>
      </m:oMath>
      <w:r w:rsidR="004D2556">
        <w:rPr>
          <w:rFonts w:eastAsiaTheme="minorEastAsia"/>
          <w14:ligatures w14:val="standard"/>
        </w:rPr>
        <w:t>, or the learning rate is implemented according to the pseudocode.</w:t>
      </w:r>
      <w:r w:rsidR="007B3EAF">
        <w:rPr>
          <w:rFonts w:eastAsiaTheme="minorEastAsia"/>
          <w14:ligatures w14:val="standard"/>
        </w:rPr>
        <w:t xml:space="preserve"> </w:t>
      </w:r>
      <w:r w:rsidR="00CA724C">
        <w:rPr>
          <w:rFonts w:eastAsiaTheme="minorEastAsia"/>
          <w14:ligatures w14:val="standard"/>
        </w:rPr>
        <w:t xml:space="preserve">A figure </w:t>
      </w:r>
      <w:r w:rsidR="007F145F">
        <w:rPr>
          <w:rFonts w:eastAsiaTheme="minorEastAsia"/>
          <w14:ligatures w14:val="standard"/>
        </w:rPr>
        <w:t xml:space="preserve">is produced with exploration probability epsilon = </w:t>
      </w:r>
      <w:r w:rsidR="007F145F" w:rsidRPr="00440A89">
        <w:rPr>
          <w14:ligatures w14:val="standard"/>
        </w:rPr>
        <w:t>0.05, 0.1, 0.3 and 0.5</w:t>
      </w:r>
      <w:r w:rsidR="007F145F">
        <w:rPr>
          <w:rFonts w:eastAsiaTheme="minorEastAsia"/>
          <w14:ligatures w14:val="standard"/>
        </w:rPr>
        <w:t>.</w:t>
      </w:r>
      <w:r w:rsidR="00CA724C">
        <w:rPr>
          <w:rFonts w:eastAsiaTheme="minorEastAsia"/>
          <w14:ligatures w14:val="standard"/>
        </w:rPr>
        <w:t xml:space="preserve"> Three experiments are run with </w:t>
      </w:r>
      <m:oMath>
        <m:r>
          <w:rPr>
            <w:rFonts w:ascii="Cambria Math" w:eastAsiaTheme="minorEastAsia" w:hAnsi="Cambria Math"/>
            <w14:ligatures w14:val="standard"/>
          </w:rPr>
          <m:t>a=0.1, 0.5, 1.0</m:t>
        </m:r>
      </m:oMath>
      <w:r w:rsidR="00CA724C">
        <w:rPr>
          <w:rFonts w:eastAsiaTheme="minorEastAsia"/>
          <w14:ligatures w14:val="standard"/>
        </w:rPr>
        <w:t xml:space="preserve">. </w:t>
      </w:r>
      <w:r w:rsidR="00CE4D45">
        <w:rPr>
          <w:rFonts w:eastAsiaTheme="minorEastAsia"/>
          <w14:ligatures w14:val="standard"/>
        </w:rPr>
        <w:t xml:space="preserve">All experiments run for </w:t>
      </w:r>
      <w:r w:rsidR="008D4E87">
        <w:rPr>
          <w:rFonts w:eastAsiaTheme="minorEastAsia"/>
          <w14:ligatures w14:val="standard"/>
        </w:rPr>
        <w:t>5000</w:t>
      </w:r>
      <w:r w:rsidR="00CE4D45">
        <w:rPr>
          <w:rFonts w:eastAsiaTheme="minorEastAsia"/>
          <w14:ligatures w14:val="standard"/>
        </w:rPr>
        <w:t xml:space="preserve"> episode</w:t>
      </w:r>
      <w:r w:rsidR="001F460E">
        <w:rPr>
          <w:rFonts w:eastAsiaTheme="minorEastAsia"/>
          <w14:ligatures w14:val="standard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95"/>
      </w:tblGrid>
      <w:tr w:rsidR="00FC3B17" w14:paraId="7DA63669" w14:textId="77777777" w:rsidTr="00FC3B17">
        <w:tc>
          <w:tcPr>
            <w:tcW w:w="2395" w:type="dxa"/>
          </w:tcPr>
          <w:p w14:paraId="3CBDC65F" w14:textId="69B5E473" w:rsidR="00FC3B17" w:rsidRDefault="00FC3B17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Color:</w:t>
            </w:r>
          </w:p>
        </w:tc>
        <w:tc>
          <w:tcPr>
            <w:tcW w:w="2395" w:type="dxa"/>
          </w:tcPr>
          <w:p w14:paraId="576FF8BC" w14:textId="2BA48A4C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Epsilon value:</w:t>
            </w:r>
          </w:p>
        </w:tc>
      </w:tr>
      <w:tr w:rsidR="00FC3B17" w14:paraId="396B6BCC" w14:textId="77777777" w:rsidTr="00FC3B17">
        <w:tc>
          <w:tcPr>
            <w:tcW w:w="2395" w:type="dxa"/>
          </w:tcPr>
          <w:p w14:paraId="6C824C7C" w14:textId="27F0A153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 w:rsidRPr="004D28C5">
              <w:rPr>
                <w:rFonts w:eastAsiaTheme="minorEastAsia"/>
                <w:color w:val="000000" w:themeColor="text1"/>
                <w14:ligatures w14:val="standard"/>
              </w:rPr>
              <w:t>blue</w:t>
            </w:r>
          </w:p>
        </w:tc>
        <w:tc>
          <w:tcPr>
            <w:tcW w:w="2395" w:type="dxa"/>
          </w:tcPr>
          <w:p w14:paraId="5DBD1214" w14:textId="398F0695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0.05</w:t>
            </w:r>
          </w:p>
        </w:tc>
      </w:tr>
      <w:tr w:rsidR="00FC3B17" w14:paraId="4C889AA6" w14:textId="77777777" w:rsidTr="00FC3B17">
        <w:tc>
          <w:tcPr>
            <w:tcW w:w="2395" w:type="dxa"/>
          </w:tcPr>
          <w:p w14:paraId="6913457A" w14:textId="798A2E67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green</w:t>
            </w:r>
          </w:p>
        </w:tc>
        <w:tc>
          <w:tcPr>
            <w:tcW w:w="2395" w:type="dxa"/>
          </w:tcPr>
          <w:p w14:paraId="235D4764" w14:textId="5F2371ED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0.1</w:t>
            </w:r>
          </w:p>
        </w:tc>
      </w:tr>
      <w:tr w:rsidR="00FC3B17" w14:paraId="4E43B7CC" w14:textId="77777777" w:rsidTr="00FC3B17">
        <w:tc>
          <w:tcPr>
            <w:tcW w:w="2395" w:type="dxa"/>
          </w:tcPr>
          <w:p w14:paraId="2FA1AB8C" w14:textId="207910C0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red</w:t>
            </w:r>
          </w:p>
        </w:tc>
        <w:tc>
          <w:tcPr>
            <w:tcW w:w="2395" w:type="dxa"/>
          </w:tcPr>
          <w:p w14:paraId="683EDA25" w14:textId="35804D08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0.3</w:t>
            </w:r>
          </w:p>
        </w:tc>
      </w:tr>
      <w:tr w:rsidR="00FC3B17" w14:paraId="53676802" w14:textId="77777777" w:rsidTr="00FC3B17">
        <w:tc>
          <w:tcPr>
            <w:tcW w:w="2395" w:type="dxa"/>
          </w:tcPr>
          <w:p w14:paraId="16EEFEB4" w14:textId="73EF3DEF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cyan</w:t>
            </w:r>
          </w:p>
        </w:tc>
        <w:tc>
          <w:tcPr>
            <w:tcW w:w="2395" w:type="dxa"/>
          </w:tcPr>
          <w:p w14:paraId="69AE00F3" w14:textId="3468B2D5" w:rsidR="00FC3B17" w:rsidRDefault="004D28C5" w:rsidP="00BE3B9A">
            <w:pPr>
              <w:pStyle w:val="Abstract"/>
              <w:spacing w:after="0"/>
              <w:rPr>
                <w:rFonts w:eastAsiaTheme="minorEastAsia"/>
                <w14:ligatures w14:val="standard"/>
              </w:rPr>
            </w:pPr>
            <w:r>
              <w:rPr>
                <w:rFonts w:eastAsiaTheme="minorEastAsia"/>
                <w14:ligatures w14:val="standard"/>
              </w:rPr>
              <w:t>0.5</w:t>
            </w:r>
          </w:p>
        </w:tc>
      </w:tr>
    </w:tbl>
    <w:p w14:paraId="28341815" w14:textId="0FB530F1" w:rsidR="00BE3B9A" w:rsidRDefault="00BE3B9A" w:rsidP="00BE3B9A">
      <w:pPr>
        <w:pStyle w:val="Abstract"/>
        <w:spacing w:after="0"/>
        <w:rPr>
          <w:rFonts w:eastAsiaTheme="minorEastAsia"/>
          <w14:ligatures w14:val="standard"/>
        </w:rPr>
      </w:pPr>
    </w:p>
    <w:p w14:paraId="25DB5BDF" w14:textId="60782A32" w:rsidR="006E1D3F" w:rsidRDefault="001F460E" w:rsidP="001F460E">
      <w:pPr>
        <w:pStyle w:val="Abstract"/>
        <w:spacing w:after="0"/>
        <w:rPr>
          <w:rFonts w:eastAsiaTheme="minorEastAsia"/>
          <w14:ligatures w14:val="standard"/>
        </w:rPr>
      </w:pPr>
      <w:r>
        <w:rPr>
          <w:rFonts w:eastAsiaTheme="minorEastAsia"/>
          <w:noProof/>
        </w:rPr>
        <w:drawing>
          <wp:inline distT="0" distB="0" distL="0" distR="0" wp14:anchorId="3F9B1225" wp14:editId="0E157055">
            <wp:extent cx="3048000" cy="213423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785" w14:textId="1B96FB68" w:rsidR="002E4C75" w:rsidRDefault="002E4C75" w:rsidP="001F460E">
      <w:pPr>
        <w:pStyle w:val="Abstract"/>
        <w:spacing w:after="0"/>
        <w:rPr>
          <w:rFonts w:eastAsiaTheme="minorEastAsia"/>
          <w14:ligatures w14:val="standard"/>
        </w:rPr>
      </w:pPr>
      <w:r>
        <w:rPr>
          <w:rFonts w:eastAsiaTheme="minorEastAsia"/>
          <w:noProof/>
        </w:rPr>
        <w:drawing>
          <wp:inline distT="0" distB="0" distL="0" distR="0" wp14:anchorId="3EBF3D12" wp14:editId="18062367">
            <wp:extent cx="3048000" cy="2134235"/>
            <wp:effectExtent l="0" t="0" r="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C91" w14:textId="26840795" w:rsidR="002924FC" w:rsidRDefault="002924FC" w:rsidP="001F460E">
      <w:pPr>
        <w:pStyle w:val="Abstract"/>
        <w:spacing w:after="0"/>
        <w:rPr>
          <w:rFonts w:eastAsiaTheme="minorEastAsia"/>
          <w14:ligatures w14:val="standard"/>
        </w:rPr>
      </w:pPr>
      <w:r>
        <w:rPr>
          <w:rFonts w:eastAsiaTheme="minorEastAsia"/>
          <w:noProof/>
        </w:rPr>
        <w:drawing>
          <wp:inline distT="0" distB="0" distL="0" distR="0" wp14:anchorId="322395C1" wp14:editId="3FAE5925">
            <wp:extent cx="3048000" cy="2134235"/>
            <wp:effectExtent l="0" t="0" r="0" b="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91D" w14:textId="14B84145" w:rsidR="007F145F" w:rsidRPr="007F145F" w:rsidRDefault="008D4E87" w:rsidP="00AA20E1">
      <w:pPr>
        <w:pStyle w:val="Abstract"/>
        <w:rPr>
          <w:rFonts w:eastAsiaTheme="minorEastAsia"/>
          <w14:ligatures w14:val="standard"/>
        </w:rPr>
      </w:pPr>
      <w:r>
        <w:rPr>
          <w:rFonts w:eastAsiaTheme="minorEastAsia"/>
          <w14:ligatures w14:val="standard"/>
        </w:rPr>
        <w:tab/>
      </w:r>
      <w:r w:rsidR="00DE7C86">
        <w:rPr>
          <w:rFonts w:eastAsiaTheme="minorEastAsia"/>
          <w14:ligatures w14:val="standard"/>
        </w:rPr>
        <w:t xml:space="preserve">Changing the exploration probability epsilon </w:t>
      </w:r>
      <w:r w:rsidR="004C216A">
        <w:rPr>
          <w:rFonts w:eastAsiaTheme="minorEastAsia"/>
          <w14:ligatures w14:val="standard"/>
        </w:rPr>
        <w:t>influences</w:t>
      </w:r>
      <w:r w:rsidR="00DE7C86">
        <w:rPr>
          <w:rFonts w:eastAsiaTheme="minorEastAsia"/>
          <w14:ligatures w14:val="standard"/>
        </w:rPr>
        <w:t xml:space="preserve"> the </w:t>
      </w:r>
      <w:r w:rsidR="003A756E">
        <w:rPr>
          <w:rFonts w:eastAsiaTheme="minorEastAsia"/>
          <w14:ligatures w14:val="standard"/>
        </w:rPr>
        <w:t xml:space="preserve">overall </w:t>
      </w:r>
      <w:r w:rsidR="003A756E" w:rsidRPr="003A756E">
        <w:rPr>
          <w:rFonts w:eastAsiaTheme="minorEastAsia"/>
          <w14:ligatures w14:val="standard"/>
        </w:rPr>
        <w:t>cumulative rewards per episode earned during training as well as the resulting Q-values and policy.</w:t>
      </w:r>
      <w:r w:rsidR="004C216A">
        <w:rPr>
          <w:rFonts w:eastAsiaTheme="minorEastAsia"/>
          <w14:ligatures w14:val="standard"/>
        </w:rPr>
        <w:t xml:space="preserve"> Epsilon is a value that determines the probability of exploring a random action</w:t>
      </w:r>
      <w:r w:rsidR="006A22F9">
        <w:rPr>
          <w:rFonts w:eastAsiaTheme="minorEastAsia"/>
          <w14:ligatures w14:val="standard"/>
        </w:rPr>
        <w:t xml:space="preserve"> rather than taking the action that maximizes the Q-value for the current state. When epsilon is small, the algorithm would mostly exploit its current </w:t>
      </w:r>
      <w:r w:rsidR="0087656A">
        <w:rPr>
          <w:rFonts w:eastAsiaTheme="minorEastAsia"/>
          <w14:ligatures w14:val="standard"/>
        </w:rPr>
        <w:t xml:space="preserve">knowledge, and chooses an action based on the Q-value table; when epsilon is large, the algorithm would choose more random actions to explore the environment. This grid-world environment is a very simple environment, which has only 16 states. </w:t>
      </w:r>
      <w:r w:rsidR="007B590A">
        <w:rPr>
          <w:rFonts w:eastAsiaTheme="minorEastAsia"/>
          <w14:ligatures w14:val="standard"/>
        </w:rPr>
        <w:t>This means that the values in the Q-table are likely very good estimate</w:t>
      </w:r>
      <w:r w:rsidR="00800084">
        <w:rPr>
          <w:rFonts w:eastAsiaTheme="minorEastAsia"/>
          <w14:ligatures w14:val="standard"/>
        </w:rPr>
        <w:t xml:space="preserve">s </w:t>
      </w:r>
      <w:r w:rsidR="00755370">
        <w:rPr>
          <w:rFonts w:eastAsiaTheme="minorEastAsia"/>
          <w14:ligatures w14:val="standard"/>
        </w:rPr>
        <w:t>of the environment</w:t>
      </w:r>
      <w:r w:rsidR="00CB1853">
        <w:rPr>
          <w:rFonts w:eastAsiaTheme="minorEastAsia"/>
          <w14:ligatures w14:val="standard"/>
        </w:rPr>
        <w:t xml:space="preserve">. Therefore, for this specific environment, exploitation heavy settings would perform better than exploration heavy. </w:t>
      </w:r>
      <w:r w:rsidR="00B54C7D">
        <w:rPr>
          <w:rFonts w:eastAsiaTheme="minorEastAsia"/>
          <w14:ligatures w14:val="standard"/>
        </w:rPr>
        <w:t xml:space="preserve">Based on all three graphs, the algorithms with the smallest value of epsilon perform the best, because they accumulate </w:t>
      </w:r>
      <w:r w:rsidR="003B0383">
        <w:rPr>
          <w:rFonts w:eastAsiaTheme="minorEastAsia"/>
          <w14:ligatures w14:val="standard"/>
        </w:rPr>
        <w:t>the greatest</w:t>
      </w:r>
      <w:r w:rsidR="00B54C7D">
        <w:rPr>
          <w:rFonts w:eastAsiaTheme="minorEastAsia"/>
          <w14:ligatures w14:val="standard"/>
        </w:rPr>
        <w:t xml:space="preserve"> </w:t>
      </w:r>
      <w:r w:rsidR="003B0383">
        <w:rPr>
          <w:rFonts w:eastAsiaTheme="minorEastAsia"/>
          <w14:ligatures w14:val="standard"/>
        </w:rPr>
        <w:t>number</w:t>
      </w:r>
      <w:r w:rsidR="00B54C7D">
        <w:rPr>
          <w:rFonts w:eastAsiaTheme="minorEastAsia"/>
          <w14:ligatures w14:val="standard"/>
        </w:rPr>
        <w:t xml:space="preserve"> of cumulative rewards per episode. </w:t>
      </w:r>
      <w:r w:rsidR="007434CD">
        <w:rPr>
          <w:rFonts w:eastAsiaTheme="minorEastAsia"/>
          <w14:ligatures w14:val="standard"/>
        </w:rPr>
        <w:t xml:space="preserve">Algorithms that run </w:t>
      </w:r>
      <w:r w:rsidR="00961B38">
        <w:rPr>
          <w:rFonts w:eastAsiaTheme="minorEastAsia"/>
          <w14:ligatures w14:val="standard"/>
        </w:rPr>
        <w:t xml:space="preserve">with higher epsilon values </w:t>
      </w:r>
      <w:r w:rsidR="00A6719A">
        <w:rPr>
          <w:rFonts w:eastAsiaTheme="minorEastAsia"/>
          <w14:ligatures w14:val="standard"/>
        </w:rPr>
        <w:t xml:space="preserve">can converge to an optimal policy, but the cumulative rewards per episode become nosier. This is more prevalent when the learning rate </w:t>
      </w:r>
      <m:oMath>
        <m:r>
          <w:rPr>
            <w:rFonts w:ascii="Cambria Math" w:eastAsiaTheme="minorEastAsia" w:hAnsi="Cambria Math"/>
            <w14:ligatures w14:val="standard"/>
          </w:rPr>
          <m:t>α</m:t>
        </m:r>
      </m:oMath>
      <w:r w:rsidR="00A6719A">
        <w:rPr>
          <w:rFonts w:eastAsiaTheme="minorEastAsia"/>
          <w14:ligatures w14:val="standard"/>
        </w:rPr>
        <w:t xml:space="preserve"> is set to a higher value, such as 1. The Graph </w:t>
      </w:r>
      <w:r w:rsidR="00A6719A">
        <w:rPr>
          <w:rFonts w:eastAsiaTheme="minorEastAsia"/>
          <w:i/>
          <w:iCs/>
          <w14:ligatures w14:val="standard"/>
        </w:rPr>
        <w:t xml:space="preserve">off-Policy TD control (alpha = </w:t>
      </w:r>
      <w:r w:rsidR="00AF2E02">
        <w:rPr>
          <w:rFonts w:eastAsiaTheme="minorEastAsia"/>
          <w:i/>
          <w:iCs/>
          <w14:ligatures w14:val="standard"/>
        </w:rPr>
        <w:t>1.0</w:t>
      </w:r>
      <w:r w:rsidR="00A6719A">
        <w:rPr>
          <w:rFonts w:eastAsiaTheme="minorEastAsia"/>
          <w:i/>
          <w:iCs/>
          <w14:ligatures w14:val="standard"/>
        </w:rPr>
        <w:t xml:space="preserve">) </w:t>
      </w:r>
      <w:r w:rsidR="00A6719A">
        <w:rPr>
          <w:rFonts w:eastAsiaTheme="minorEastAsia"/>
          <w14:ligatures w14:val="standard"/>
        </w:rPr>
        <w:t>sh</w:t>
      </w:r>
      <w:r w:rsidR="00AF2E02">
        <w:rPr>
          <w:rFonts w:eastAsiaTheme="minorEastAsia"/>
          <w14:ligatures w14:val="standard"/>
        </w:rPr>
        <w:t xml:space="preserve">ows that although </w:t>
      </w:r>
      <w:r w:rsidR="00996CED">
        <w:rPr>
          <w:rFonts w:eastAsiaTheme="minorEastAsia"/>
          <w14:ligatures w14:val="standard"/>
        </w:rPr>
        <w:t>the total cumulative rewards are increasing over time</w:t>
      </w:r>
      <w:r w:rsidR="004C3C3E">
        <w:rPr>
          <w:rFonts w:eastAsiaTheme="minorEastAsia"/>
          <w14:ligatures w14:val="standard"/>
        </w:rPr>
        <w:t xml:space="preserve"> for all runs with different epsilon values, </w:t>
      </w:r>
      <w:r w:rsidR="00517656">
        <w:rPr>
          <w:rFonts w:eastAsiaTheme="minorEastAsia"/>
          <w14:ligatures w14:val="standard"/>
        </w:rPr>
        <w:t xml:space="preserve">the least value of epsilon accumulated the most amount rewards with the least variance, while the greatest value of epsilon accumulated the least </w:t>
      </w:r>
      <w:proofErr w:type="gramStart"/>
      <w:r w:rsidR="00517656">
        <w:rPr>
          <w:rFonts w:eastAsiaTheme="minorEastAsia"/>
          <w14:ligatures w14:val="standard"/>
        </w:rPr>
        <w:t>amount</w:t>
      </w:r>
      <w:proofErr w:type="gramEnd"/>
      <w:r w:rsidR="00517656">
        <w:rPr>
          <w:rFonts w:eastAsiaTheme="minorEastAsia"/>
          <w14:ligatures w14:val="standard"/>
        </w:rPr>
        <w:t xml:space="preserve"> of rewards with the highest variance.</w:t>
      </w:r>
      <w:r w:rsidR="0023548C">
        <w:rPr>
          <w:rFonts w:eastAsiaTheme="minorEastAsia"/>
          <w14:ligatures w14:val="standard"/>
        </w:rPr>
        <w:t xml:space="preserve"> </w:t>
      </w:r>
    </w:p>
    <w:p w14:paraId="416C7484" w14:textId="5BDC29CE" w:rsidR="00C758FE" w:rsidRPr="00922C43" w:rsidRDefault="00922C43" w:rsidP="002773F3">
      <w:pPr>
        <w:pStyle w:val="Abstract"/>
        <w:rPr>
          <w14:ligatures w14:val="standard"/>
        </w:rPr>
      </w:pPr>
      <w:r>
        <w:rPr>
          <w14:ligatures w14:val="standard"/>
        </w:rPr>
        <w:t>Code Snippet:</w:t>
      </w:r>
    </w:p>
    <w:p w14:paraId="4918F7BC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4689CC"/>
          <w:sz w:val="12"/>
          <w:szCs w:val="12"/>
          <w:lang w:eastAsia="it-IT"/>
        </w:rPr>
        <w:t>def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proofErr w:type="gramStart"/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OffPolicyTD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0.0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alpha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0.1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5DE4C1E2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([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.nActions,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.nStates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2BEEEC18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zeros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.nStates,</w:t>
      </w:r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int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07E42B44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cumulative_reward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[]</w:t>
      </w:r>
    </w:p>
    <w:p w14:paraId="575C7B4F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for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in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range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+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):</w:t>
      </w:r>
    </w:p>
    <w:p w14:paraId="11F37AF7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% 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1000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== 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44C11379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gramStart"/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print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gramEnd"/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>"</w:t>
      </w:r>
      <w:r w:rsidRPr="00C758FE">
        <w:rPr>
          <w:rFonts w:ascii="Menlo" w:eastAsia="PMingLiU" w:hAnsi="Menlo" w:cs="Menlo"/>
          <w:color w:val="CDAD6A"/>
          <w:sz w:val="12"/>
          <w:szCs w:val="12"/>
          <w:lang w:eastAsia="it-IT"/>
        </w:rPr>
        <w:t>\</w:t>
      </w:r>
      <w:proofErr w:type="spellStart"/>
      <w:r w:rsidRPr="00C758FE">
        <w:rPr>
          <w:rFonts w:ascii="Menlo" w:eastAsia="PMingLiU" w:hAnsi="Menlo" w:cs="Menlo"/>
          <w:color w:val="CDAD6A"/>
          <w:sz w:val="12"/>
          <w:szCs w:val="12"/>
          <w:lang w:eastAsia="it-IT"/>
        </w:rPr>
        <w:t>r</w:t>
      </w:r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>Episode</w:t>
      </w:r>
      <w:proofErr w:type="spellEnd"/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 xml:space="preserve"> </w:t>
      </w:r>
      <w:r w:rsidRPr="00C758FE">
        <w:rPr>
          <w:rFonts w:ascii="Menlo" w:eastAsia="PMingLiU" w:hAnsi="Menlo" w:cs="Menlo"/>
          <w:color w:val="4689CC"/>
          <w:sz w:val="12"/>
          <w:szCs w:val="12"/>
          <w:lang w:eastAsia="it-IT"/>
        </w:rPr>
        <w:t>{}</w:t>
      </w:r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>/</w:t>
      </w:r>
      <w:r w:rsidRPr="00C758FE">
        <w:rPr>
          <w:rFonts w:ascii="Menlo" w:eastAsia="PMingLiU" w:hAnsi="Menlo" w:cs="Menlo"/>
          <w:color w:val="4689CC"/>
          <w:sz w:val="12"/>
          <w:szCs w:val="12"/>
          <w:lang w:eastAsia="it-IT"/>
        </w:rPr>
        <w:t>{}</w:t>
      </w:r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>."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format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i_episode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nEpisodes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),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end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=</w:t>
      </w:r>
      <w:r w:rsidRPr="00C758FE">
        <w:rPr>
          <w:rFonts w:ascii="Menlo" w:eastAsia="PMingLiU" w:hAnsi="Menlo" w:cs="Menlo"/>
          <w:color w:val="C27E65"/>
          <w:sz w:val="12"/>
          <w:szCs w:val="12"/>
          <w:lang w:eastAsia="it-IT"/>
        </w:rPr>
        <w:t>""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3E14D635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sys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stdout</w:t>
      </w:r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flush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()</w:t>
      </w:r>
    </w:p>
    <w:p w14:paraId="406A9382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</w:p>
    <w:p w14:paraId="53A9BD6A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sum_rewards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0</w:t>
      </w:r>
    </w:p>
    <w:p w14:paraId="31D46785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random</w:t>
      </w:r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randint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16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3C943541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while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C758FE">
        <w:rPr>
          <w:rFonts w:ascii="Menlo" w:eastAsia="PMingLiU" w:hAnsi="Menlo" w:cs="Menlo"/>
          <w:color w:val="4689CC"/>
          <w:sz w:val="12"/>
          <w:szCs w:val="12"/>
          <w:lang w:eastAsia="it-IT"/>
        </w:rPr>
        <w:t>True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1CCBD396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argmax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[:,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5280D438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# </w:t>
      </w:r>
      <w:proofErr w:type="gramStart"/>
      <w:r w:rsidRPr="00C758FE">
        <w:rPr>
          <w:rFonts w:ascii="Menlo" w:eastAsia="PMingLiU" w:hAnsi="Menlo" w:cs="Menlo"/>
          <w:color w:val="598A43"/>
          <w:sz w:val="12"/>
          <w:szCs w:val="12"/>
          <w:lang w:eastAsia="it-IT"/>
        </w:rPr>
        <w:t>epsilon</w:t>
      </w:r>
      <w:proofErr w:type="gramEnd"/>
      <w:r w:rsidRPr="00C758FE">
        <w:rPr>
          <w:rFonts w:ascii="Menlo" w:eastAsia="PMingLiU" w:hAnsi="Menlo" w:cs="Menlo"/>
          <w:color w:val="598A43"/>
          <w:sz w:val="12"/>
          <w:szCs w:val="12"/>
          <w:lang w:eastAsia="it-IT"/>
        </w:rPr>
        <w:t xml:space="preserve"> greedy</w:t>
      </w:r>
    </w:p>
    <w:p w14:paraId="335A410F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explore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random</w:t>
      </w:r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binomial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epsilon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87EB8B0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explore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== 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2080026B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random</w:t>
      </w:r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randint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4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69E98B79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else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:</w:t>
      </w:r>
    </w:p>
    <w:p w14:paraId="3F98A189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5D79D2EB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</w:p>
    <w:p w14:paraId="259D6C85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sampleRewardAndNextState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2358FA6B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sum_rewards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+=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</w:p>
    <w:p w14:paraId="278B9504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best_next_action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proofErr w:type="gramStart"/>
      <w:r w:rsidRPr="00C758FE">
        <w:rPr>
          <w:rFonts w:ascii="Menlo" w:eastAsia="PMingLiU" w:hAnsi="Menlo" w:cs="Menlo"/>
          <w:color w:val="43C0A0"/>
          <w:sz w:val="12"/>
          <w:szCs w:val="12"/>
          <w:lang w:eastAsia="it-IT"/>
        </w:rPr>
        <w:t>np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argmax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[:,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30E0927F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 +=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alpha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(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+ (</w:t>
      </w:r>
      <w:proofErr w:type="spellStart"/>
      <w:proofErr w:type="gram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self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mdp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.discount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* 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best_next_action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]) - </w:t>
      </w:r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action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][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])</w:t>
      </w:r>
    </w:p>
    <w:p w14:paraId="3260D606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state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</w:p>
    <w:p w14:paraId="47FF6D62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if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next_state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== </w:t>
      </w:r>
      <w:r w:rsidRPr="00C758FE">
        <w:rPr>
          <w:rFonts w:ascii="Menlo" w:eastAsia="PMingLiU" w:hAnsi="Menlo" w:cs="Menlo"/>
          <w:color w:val="A7C598"/>
          <w:sz w:val="12"/>
          <w:szCs w:val="12"/>
          <w:lang w:eastAsia="it-IT"/>
        </w:rPr>
        <w:t>16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:  </w:t>
      </w:r>
      <w:r w:rsidRPr="00C758FE">
        <w:rPr>
          <w:rFonts w:ascii="Menlo" w:eastAsia="PMingLiU" w:hAnsi="Menlo" w:cs="Menlo"/>
          <w:color w:val="598A43"/>
          <w:sz w:val="12"/>
          <w:szCs w:val="12"/>
          <w:lang w:eastAsia="it-IT"/>
        </w:rPr>
        <w:t># if the terminal state is reached, break</w:t>
      </w:r>
    </w:p>
    <w:p w14:paraId="2D143433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break</w:t>
      </w:r>
    </w:p>
    <w:p w14:paraId="7B235C12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   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cumulative_</w:t>
      </w:r>
      <w:proofErr w:type="gram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reward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.</w:t>
      </w:r>
      <w:r w:rsidRPr="00C758FE">
        <w:rPr>
          <w:rFonts w:ascii="Menlo" w:eastAsia="PMingLiU" w:hAnsi="Menlo" w:cs="Menlo"/>
          <w:color w:val="D4D69A"/>
          <w:sz w:val="12"/>
          <w:szCs w:val="12"/>
          <w:lang w:eastAsia="it-IT"/>
        </w:rPr>
        <w:t>append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(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sum_rewards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)</w:t>
      </w:r>
    </w:p>
    <w:p w14:paraId="16900CB0" w14:textId="77777777" w:rsidR="00C758FE" w:rsidRPr="00C758FE" w:rsidRDefault="00C758FE" w:rsidP="00C758FE">
      <w:pPr>
        <w:autoSpaceDE w:val="0"/>
        <w:autoSpaceDN w:val="0"/>
        <w:adjustRightInd w:val="0"/>
        <w:spacing w:line="240" w:lineRule="auto"/>
        <w:jc w:val="left"/>
        <w:rPr>
          <w:rFonts w:ascii="Menlo" w:eastAsia="PMingLiU" w:hAnsi="Menlo" w:cs="Menlo"/>
          <w:color w:val="CACACA"/>
          <w:sz w:val="12"/>
          <w:szCs w:val="12"/>
          <w:lang w:eastAsia="it-IT"/>
        </w:rPr>
      </w:pP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       </w:t>
      </w:r>
      <w:r w:rsidRPr="00C758FE">
        <w:rPr>
          <w:rFonts w:ascii="Menlo" w:eastAsia="PMingLiU" w:hAnsi="Menlo" w:cs="Menlo"/>
          <w:color w:val="B76FB3"/>
          <w:sz w:val="12"/>
          <w:szCs w:val="12"/>
          <w:lang w:eastAsia="it-IT"/>
        </w:rPr>
        <w:t>return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 [</w:t>
      </w:r>
      <w:proofErr w:type="spellStart"/>
      <w:proofErr w:type="gramStart"/>
      <w:r w:rsidRPr="00C758FE">
        <w:rPr>
          <w:rFonts w:ascii="Menlo" w:eastAsia="PMingLiU" w:hAnsi="Menlo" w:cs="Menlo"/>
          <w:color w:val="42B3FF"/>
          <w:sz w:val="12"/>
          <w:szCs w:val="12"/>
          <w:lang w:eastAsia="it-IT"/>
        </w:rPr>
        <w:t>Q</w:t>
      </w:r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,</w:t>
      </w:r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policy</w:t>
      </w:r>
      <w:proofErr w:type="spellEnd"/>
      <w:proofErr w:type="gram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 xml:space="preserve">, </w:t>
      </w:r>
      <w:proofErr w:type="spellStart"/>
      <w:r w:rsidRPr="00C758FE">
        <w:rPr>
          <w:rFonts w:ascii="Menlo" w:eastAsia="PMingLiU" w:hAnsi="Menlo" w:cs="Menlo"/>
          <w:color w:val="8CD3FE"/>
          <w:sz w:val="12"/>
          <w:szCs w:val="12"/>
          <w:lang w:eastAsia="it-IT"/>
        </w:rPr>
        <w:t>cumulative_reward</w:t>
      </w:r>
      <w:proofErr w:type="spellEnd"/>
      <w:r w:rsidRPr="00C758FE">
        <w:rPr>
          <w:rFonts w:ascii="Menlo" w:eastAsia="PMingLiU" w:hAnsi="Menlo" w:cs="Menlo"/>
          <w:color w:val="CACACA"/>
          <w:sz w:val="12"/>
          <w:szCs w:val="12"/>
          <w:lang w:eastAsia="it-IT"/>
        </w:rPr>
        <w:t>]</w:t>
      </w:r>
    </w:p>
    <w:p w14:paraId="07D6D836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Conference Location:El Paso, Texas USA</w:t>
      </w:r>
    </w:p>
    <w:p w14:paraId="58313980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ISBN:978-1-4503-0000-0/18/06</w:t>
      </w:r>
    </w:p>
    <w:p w14:paraId="7377D1F1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Year:2018</w:t>
      </w:r>
    </w:p>
    <w:p w14:paraId="56BE00B6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Date:June</w:t>
      </w:r>
    </w:p>
    <w:p w14:paraId="522E3130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Copyright Year:2018</w:t>
      </w:r>
    </w:p>
    <w:p w14:paraId="5121EDEE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Copyright Statement:rightsretained</w:t>
      </w:r>
    </w:p>
    <w:p w14:paraId="1DB1A818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DOI:10.1145/1234567890</w:t>
      </w:r>
    </w:p>
    <w:p w14:paraId="438A5206" w14:textId="77777777" w:rsidR="00C14A4F" w:rsidRPr="00C758FE" w:rsidRDefault="00C14A4F" w:rsidP="00C14A4F">
      <w:pPr>
        <w:pStyle w:val="MetadataHead"/>
        <w:rPr>
          <w:vanish/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RRH: F. Surname et al.</w:t>
      </w:r>
    </w:p>
    <w:p w14:paraId="2C797796" w14:textId="77777777" w:rsidR="00586A35" w:rsidRPr="00C758FE" w:rsidRDefault="00C14A4F" w:rsidP="00C14A4F">
      <w:pPr>
        <w:pStyle w:val="MetadataHead"/>
        <w:rPr>
          <w:color w:val="auto"/>
          <w:sz w:val="12"/>
          <w:szCs w:val="12"/>
          <w14:ligatures w14:val="standard"/>
        </w:rPr>
      </w:pPr>
      <w:r w:rsidRPr="00C758FE">
        <w:rPr>
          <w:vanish/>
          <w:color w:val="auto"/>
          <w:sz w:val="12"/>
          <w:szCs w:val="12"/>
          <w14:ligatures w14:val="standard"/>
        </w:rPr>
        <w:t>Price:$15.00</w:t>
      </w:r>
      <w:bookmarkStart w:id="0" w:name="intm"/>
      <w:bookmarkEnd w:id="0"/>
    </w:p>
    <w:sectPr w:rsidR="00586A35" w:rsidRPr="00C758FE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3232" w14:textId="77777777" w:rsidR="00040408" w:rsidRDefault="00040408">
      <w:r>
        <w:separator/>
      </w:r>
    </w:p>
  </w:endnote>
  <w:endnote w:type="continuationSeparator" w:id="0">
    <w:p w14:paraId="439E47B5" w14:textId="77777777" w:rsidR="00040408" w:rsidRDefault="00040408">
      <w:r>
        <w:continuationSeparator/>
      </w:r>
    </w:p>
  </w:endnote>
  <w:endnote w:type="continuationNotice" w:id="1">
    <w:p w14:paraId="4FD48979" w14:textId="77777777" w:rsidR="00040408" w:rsidRDefault="00040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3DED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41097C5F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5CBB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0DBF" w14:textId="77777777" w:rsidR="00040408" w:rsidRDefault="00040408">
      <w:r>
        <w:separator/>
      </w:r>
    </w:p>
  </w:footnote>
  <w:footnote w:type="continuationSeparator" w:id="0">
    <w:p w14:paraId="07E73CD7" w14:textId="77777777" w:rsidR="00040408" w:rsidRDefault="00040408">
      <w:r>
        <w:continuationSeparator/>
      </w:r>
    </w:p>
  </w:footnote>
  <w:footnote w:type="continuationNotice" w:id="1">
    <w:p w14:paraId="53E60FAC" w14:textId="77777777" w:rsidR="00040408" w:rsidRDefault="000404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77620">
    <w:abstractNumId w:val="28"/>
  </w:num>
  <w:num w:numId="2" w16cid:durableId="1040785809">
    <w:abstractNumId w:val="14"/>
  </w:num>
  <w:num w:numId="3" w16cid:durableId="858129034">
    <w:abstractNumId w:val="10"/>
  </w:num>
  <w:num w:numId="4" w16cid:durableId="838930952">
    <w:abstractNumId w:val="27"/>
  </w:num>
  <w:num w:numId="5" w16cid:durableId="639189180">
    <w:abstractNumId w:val="19"/>
  </w:num>
  <w:num w:numId="6" w16cid:durableId="1642997910">
    <w:abstractNumId w:val="15"/>
  </w:num>
  <w:num w:numId="7" w16cid:durableId="371807693">
    <w:abstractNumId w:val="25"/>
  </w:num>
  <w:num w:numId="8" w16cid:durableId="883910247">
    <w:abstractNumId w:val="21"/>
  </w:num>
  <w:num w:numId="9" w16cid:durableId="728766658">
    <w:abstractNumId w:val="24"/>
  </w:num>
  <w:num w:numId="10" w16cid:durableId="607278576">
    <w:abstractNumId w:val="9"/>
  </w:num>
  <w:num w:numId="11" w16cid:durableId="1549947611">
    <w:abstractNumId w:val="7"/>
  </w:num>
  <w:num w:numId="12" w16cid:durableId="735322838">
    <w:abstractNumId w:val="6"/>
  </w:num>
  <w:num w:numId="13" w16cid:durableId="263808996">
    <w:abstractNumId w:val="5"/>
  </w:num>
  <w:num w:numId="14" w16cid:durableId="654266511">
    <w:abstractNumId w:val="4"/>
  </w:num>
  <w:num w:numId="15" w16cid:durableId="585265006">
    <w:abstractNumId w:val="8"/>
  </w:num>
  <w:num w:numId="16" w16cid:durableId="187105302">
    <w:abstractNumId w:val="3"/>
  </w:num>
  <w:num w:numId="17" w16cid:durableId="219361576">
    <w:abstractNumId w:val="2"/>
  </w:num>
  <w:num w:numId="18" w16cid:durableId="976106571">
    <w:abstractNumId w:val="1"/>
  </w:num>
  <w:num w:numId="19" w16cid:durableId="1839420287">
    <w:abstractNumId w:val="0"/>
  </w:num>
  <w:num w:numId="20" w16cid:durableId="959608346">
    <w:abstractNumId w:val="20"/>
  </w:num>
  <w:num w:numId="21" w16cid:durableId="1224022516">
    <w:abstractNumId w:val="23"/>
  </w:num>
  <w:num w:numId="22" w16cid:durableId="1845703497">
    <w:abstractNumId w:val="29"/>
  </w:num>
  <w:num w:numId="23" w16cid:durableId="411702169">
    <w:abstractNumId w:val="13"/>
  </w:num>
  <w:num w:numId="24" w16cid:durableId="1282179008">
    <w:abstractNumId w:val="26"/>
  </w:num>
  <w:num w:numId="25" w16cid:durableId="68423681">
    <w:abstractNumId w:val="22"/>
  </w:num>
  <w:num w:numId="26" w16cid:durableId="748238163">
    <w:abstractNumId w:val="16"/>
  </w:num>
  <w:num w:numId="27" w16cid:durableId="1636643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523057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14341226">
    <w:abstractNumId w:val="17"/>
  </w:num>
  <w:num w:numId="30" w16cid:durableId="2061978660">
    <w:abstractNumId w:val="12"/>
  </w:num>
  <w:num w:numId="31" w16cid:durableId="859585256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41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1B88"/>
    <w:rsid w:val="0000598B"/>
    <w:rsid w:val="00035FAD"/>
    <w:rsid w:val="00036838"/>
    <w:rsid w:val="00040408"/>
    <w:rsid w:val="00041330"/>
    <w:rsid w:val="00045252"/>
    <w:rsid w:val="00047398"/>
    <w:rsid w:val="00050ACB"/>
    <w:rsid w:val="00050EEF"/>
    <w:rsid w:val="00051828"/>
    <w:rsid w:val="00052A1A"/>
    <w:rsid w:val="00052C34"/>
    <w:rsid w:val="00056777"/>
    <w:rsid w:val="00062D29"/>
    <w:rsid w:val="00066F12"/>
    <w:rsid w:val="000713CD"/>
    <w:rsid w:val="00072E69"/>
    <w:rsid w:val="0007392C"/>
    <w:rsid w:val="000739F9"/>
    <w:rsid w:val="00074034"/>
    <w:rsid w:val="00077680"/>
    <w:rsid w:val="00080E27"/>
    <w:rsid w:val="000819C0"/>
    <w:rsid w:val="0008431E"/>
    <w:rsid w:val="00091CF5"/>
    <w:rsid w:val="00095210"/>
    <w:rsid w:val="000C050B"/>
    <w:rsid w:val="000D315B"/>
    <w:rsid w:val="000D3F94"/>
    <w:rsid w:val="000E0763"/>
    <w:rsid w:val="000E118B"/>
    <w:rsid w:val="000E278E"/>
    <w:rsid w:val="000E64FC"/>
    <w:rsid w:val="000E7A87"/>
    <w:rsid w:val="000F6090"/>
    <w:rsid w:val="001041A3"/>
    <w:rsid w:val="0010534D"/>
    <w:rsid w:val="00117645"/>
    <w:rsid w:val="00125AC6"/>
    <w:rsid w:val="001262D8"/>
    <w:rsid w:val="00127D30"/>
    <w:rsid w:val="0013113A"/>
    <w:rsid w:val="001314CF"/>
    <w:rsid w:val="001363F5"/>
    <w:rsid w:val="0013715F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025A"/>
    <w:rsid w:val="00166B08"/>
    <w:rsid w:val="001721F2"/>
    <w:rsid w:val="001751F7"/>
    <w:rsid w:val="00175A51"/>
    <w:rsid w:val="001863C4"/>
    <w:rsid w:val="00193445"/>
    <w:rsid w:val="001961CD"/>
    <w:rsid w:val="001A06AF"/>
    <w:rsid w:val="001A43B1"/>
    <w:rsid w:val="001A50B7"/>
    <w:rsid w:val="001A71BB"/>
    <w:rsid w:val="001A7309"/>
    <w:rsid w:val="001A7C10"/>
    <w:rsid w:val="001B29D6"/>
    <w:rsid w:val="001B4D00"/>
    <w:rsid w:val="001C0968"/>
    <w:rsid w:val="001D1C34"/>
    <w:rsid w:val="001D5170"/>
    <w:rsid w:val="001D5887"/>
    <w:rsid w:val="001E2720"/>
    <w:rsid w:val="001E71D7"/>
    <w:rsid w:val="001F460E"/>
    <w:rsid w:val="0020294A"/>
    <w:rsid w:val="002233F8"/>
    <w:rsid w:val="00226801"/>
    <w:rsid w:val="0023548C"/>
    <w:rsid w:val="00243AF3"/>
    <w:rsid w:val="00245119"/>
    <w:rsid w:val="00250BBE"/>
    <w:rsid w:val="00250FEF"/>
    <w:rsid w:val="00252596"/>
    <w:rsid w:val="00264B6B"/>
    <w:rsid w:val="002653CE"/>
    <w:rsid w:val="00270347"/>
    <w:rsid w:val="0027195D"/>
    <w:rsid w:val="002738DA"/>
    <w:rsid w:val="002773F3"/>
    <w:rsid w:val="0028131C"/>
    <w:rsid w:val="00282789"/>
    <w:rsid w:val="002868EC"/>
    <w:rsid w:val="00290DF5"/>
    <w:rsid w:val="00291D24"/>
    <w:rsid w:val="002924FC"/>
    <w:rsid w:val="00292645"/>
    <w:rsid w:val="00293538"/>
    <w:rsid w:val="0029583F"/>
    <w:rsid w:val="002A517A"/>
    <w:rsid w:val="002A64D9"/>
    <w:rsid w:val="002A695E"/>
    <w:rsid w:val="002B01E4"/>
    <w:rsid w:val="002B1F59"/>
    <w:rsid w:val="002B60E8"/>
    <w:rsid w:val="002C1B79"/>
    <w:rsid w:val="002D26C4"/>
    <w:rsid w:val="002E4C75"/>
    <w:rsid w:val="002F069E"/>
    <w:rsid w:val="002F2289"/>
    <w:rsid w:val="002F2EB2"/>
    <w:rsid w:val="00301545"/>
    <w:rsid w:val="00303FAD"/>
    <w:rsid w:val="003057B1"/>
    <w:rsid w:val="00307501"/>
    <w:rsid w:val="00317850"/>
    <w:rsid w:val="00317FA3"/>
    <w:rsid w:val="00321DDC"/>
    <w:rsid w:val="0032775A"/>
    <w:rsid w:val="0033327E"/>
    <w:rsid w:val="0033342D"/>
    <w:rsid w:val="003342CD"/>
    <w:rsid w:val="00336D12"/>
    <w:rsid w:val="0034235E"/>
    <w:rsid w:val="00356296"/>
    <w:rsid w:val="00357671"/>
    <w:rsid w:val="0036088F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A756E"/>
    <w:rsid w:val="003B0383"/>
    <w:rsid w:val="003B1CA3"/>
    <w:rsid w:val="003B44F3"/>
    <w:rsid w:val="003C3338"/>
    <w:rsid w:val="003D0DD2"/>
    <w:rsid w:val="003D544B"/>
    <w:rsid w:val="003D7001"/>
    <w:rsid w:val="003E122A"/>
    <w:rsid w:val="003E6247"/>
    <w:rsid w:val="003F3529"/>
    <w:rsid w:val="003F4297"/>
    <w:rsid w:val="003F5DAE"/>
    <w:rsid w:val="003F5F3D"/>
    <w:rsid w:val="003F7CA2"/>
    <w:rsid w:val="004128EE"/>
    <w:rsid w:val="00427C7D"/>
    <w:rsid w:val="00431CB0"/>
    <w:rsid w:val="00434D37"/>
    <w:rsid w:val="00440A89"/>
    <w:rsid w:val="0046042C"/>
    <w:rsid w:val="00475869"/>
    <w:rsid w:val="0048106F"/>
    <w:rsid w:val="0048126B"/>
    <w:rsid w:val="004825CE"/>
    <w:rsid w:val="004836A6"/>
    <w:rsid w:val="00492EF4"/>
    <w:rsid w:val="004947C9"/>
    <w:rsid w:val="00495781"/>
    <w:rsid w:val="0049640E"/>
    <w:rsid w:val="00497365"/>
    <w:rsid w:val="004A042B"/>
    <w:rsid w:val="004A091A"/>
    <w:rsid w:val="004A3FDC"/>
    <w:rsid w:val="004A7556"/>
    <w:rsid w:val="004B0BF6"/>
    <w:rsid w:val="004C1EDF"/>
    <w:rsid w:val="004C216A"/>
    <w:rsid w:val="004C258A"/>
    <w:rsid w:val="004C3C3E"/>
    <w:rsid w:val="004C49F3"/>
    <w:rsid w:val="004C6B2D"/>
    <w:rsid w:val="004D2556"/>
    <w:rsid w:val="004D28C5"/>
    <w:rsid w:val="0050103C"/>
    <w:rsid w:val="005023B7"/>
    <w:rsid w:val="005041C6"/>
    <w:rsid w:val="00504C8B"/>
    <w:rsid w:val="00506EF6"/>
    <w:rsid w:val="005153AC"/>
    <w:rsid w:val="005160AB"/>
    <w:rsid w:val="00517656"/>
    <w:rsid w:val="00523CD9"/>
    <w:rsid w:val="00540C55"/>
    <w:rsid w:val="00542D85"/>
    <w:rsid w:val="00551881"/>
    <w:rsid w:val="005528F6"/>
    <w:rsid w:val="00576E1B"/>
    <w:rsid w:val="0058578F"/>
    <w:rsid w:val="00586A35"/>
    <w:rsid w:val="005927BE"/>
    <w:rsid w:val="00594A65"/>
    <w:rsid w:val="0059607E"/>
    <w:rsid w:val="00596082"/>
    <w:rsid w:val="00596F2A"/>
    <w:rsid w:val="005A24C1"/>
    <w:rsid w:val="005A332C"/>
    <w:rsid w:val="005B2ED3"/>
    <w:rsid w:val="005B493F"/>
    <w:rsid w:val="005C0062"/>
    <w:rsid w:val="005C3D72"/>
    <w:rsid w:val="005C4592"/>
    <w:rsid w:val="005C5E36"/>
    <w:rsid w:val="005D0695"/>
    <w:rsid w:val="005D0CCE"/>
    <w:rsid w:val="005D7E6E"/>
    <w:rsid w:val="005E22A3"/>
    <w:rsid w:val="005F1CA6"/>
    <w:rsid w:val="005F30FF"/>
    <w:rsid w:val="00607A60"/>
    <w:rsid w:val="0061023E"/>
    <w:rsid w:val="0061273A"/>
    <w:rsid w:val="00612C56"/>
    <w:rsid w:val="00612E4E"/>
    <w:rsid w:val="006317A6"/>
    <w:rsid w:val="0063608B"/>
    <w:rsid w:val="00643CB0"/>
    <w:rsid w:val="00644AC8"/>
    <w:rsid w:val="00646D3C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5B81"/>
    <w:rsid w:val="006978B2"/>
    <w:rsid w:val="006A22F6"/>
    <w:rsid w:val="006A22F9"/>
    <w:rsid w:val="006A29E8"/>
    <w:rsid w:val="006B4623"/>
    <w:rsid w:val="006B4DF0"/>
    <w:rsid w:val="006C4BE3"/>
    <w:rsid w:val="006D0E9B"/>
    <w:rsid w:val="006D2239"/>
    <w:rsid w:val="006E0D12"/>
    <w:rsid w:val="006E1D3F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34CD"/>
    <w:rsid w:val="007451FF"/>
    <w:rsid w:val="00745373"/>
    <w:rsid w:val="00745491"/>
    <w:rsid w:val="00747E69"/>
    <w:rsid w:val="00751EC1"/>
    <w:rsid w:val="00752225"/>
    <w:rsid w:val="007528C4"/>
    <w:rsid w:val="00753548"/>
    <w:rsid w:val="00754041"/>
    <w:rsid w:val="00755370"/>
    <w:rsid w:val="00764059"/>
    <w:rsid w:val="007647B0"/>
    <w:rsid w:val="007649EB"/>
    <w:rsid w:val="00765265"/>
    <w:rsid w:val="00771B72"/>
    <w:rsid w:val="007800CE"/>
    <w:rsid w:val="00780227"/>
    <w:rsid w:val="00785833"/>
    <w:rsid w:val="00785C73"/>
    <w:rsid w:val="007876C4"/>
    <w:rsid w:val="00793451"/>
    <w:rsid w:val="00793808"/>
    <w:rsid w:val="0079682F"/>
    <w:rsid w:val="00797D60"/>
    <w:rsid w:val="007A3F4E"/>
    <w:rsid w:val="007A481F"/>
    <w:rsid w:val="007A4EC5"/>
    <w:rsid w:val="007A502C"/>
    <w:rsid w:val="007A579F"/>
    <w:rsid w:val="007B3EAF"/>
    <w:rsid w:val="007B590A"/>
    <w:rsid w:val="007C57E7"/>
    <w:rsid w:val="007D04D0"/>
    <w:rsid w:val="007D3C28"/>
    <w:rsid w:val="007E0B4F"/>
    <w:rsid w:val="007E198F"/>
    <w:rsid w:val="007E7648"/>
    <w:rsid w:val="007F145F"/>
    <w:rsid w:val="007F2D1D"/>
    <w:rsid w:val="007F49BE"/>
    <w:rsid w:val="00800084"/>
    <w:rsid w:val="00802E06"/>
    <w:rsid w:val="00803560"/>
    <w:rsid w:val="008051C3"/>
    <w:rsid w:val="00810CE2"/>
    <w:rsid w:val="008150D4"/>
    <w:rsid w:val="00824131"/>
    <w:rsid w:val="00830247"/>
    <w:rsid w:val="008313F7"/>
    <w:rsid w:val="0083735E"/>
    <w:rsid w:val="00837CBF"/>
    <w:rsid w:val="00842684"/>
    <w:rsid w:val="00843705"/>
    <w:rsid w:val="00847A31"/>
    <w:rsid w:val="00850D0C"/>
    <w:rsid w:val="0085553A"/>
    <w:rsid w:val="0086003C"/>
    <w:rsid w:val="00871E83"/>
    <w:rsid w:val="0087656A"/>
    <w:rsid w:val="0088752F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D4E87"/>
    <w:rsid w:val="008E22DD"/>
    <w:rsid w:val="008F6FB8"/>
    <w:rsid w:val="009010B7"/>
    <w:rsid w:val="009073E1"/>
    <w:rsid w:val="0092209C"/>
    <w:rsid w:val="00922922"/>
    <w:rsid w:val="00922C43"/>
    <w:rsid w:val="00922D48"/>
    <w:rsid w:val="00924E7E"/>
    <w:rsid w:val="009268B7"/>
    <w:rsid w:val="00926E45"/>
    <w:rsid w:val="00927D22"/>
    <w:rsid w:val="00931F2B"/>
    <w:rsid w:val="00932662"/>
    <w:rsid w:val="00934FE1"/>
    <w:rsid w:val="00936367"/>
    <w:rsid w:val="00936F8D"/>
    <w:rsid w:val="00950093"/>
    <w:rsid w:val="0095071A"/>
    <w:rsid w:val="00955704"/>
    <w:rsid w:val="00961B38"/>
    <w:rsid w:val="00962503"/>
    <w:rsid w:val="00966299"/>
    <w:rsid w:val="009668DE"/>
    <w:rsid w:val="00976413"/>
    <w:rsid w:val="00981F7C"/>
    <w:rsid w:val="00982C4C"/>
    <w:rsid w:val="00986039"/>
    <w:rsid w:val="009923C7"/>
    <w:rsid w:val="00996CED"/>
    <w:rsid w:val="009978A7"/>
    <w:rsid w:val="009A1581"/>
    <w:rsid w:val="009A3C62"/>
    <w:rsid w:val="009B00DC"/>
    <w:rsid w:val="009B2C9A"/>
    <w:rsid w:val="009B65EE"/>
    <w:rsid w:val="009B7559"/>
    <w:rsid w:val="009C1835"/>
    <w:rsid w:val="009D3C3B"/>
    <w:rsid w:val="009D46EA"/>
    <w:rsid w:val="009D69AD"/>
    <w:rsid w:val="009E0ED8"/>
    <w:rsid w:val="009E26D3"/>
    <w:rsid w:val="009E56C5"/>
    <w:rsid w:val="009E67FF"/>
    <w:rsid w:val="009F2833"/>
    <w:rsid w:val="00A012F5"/>
    <w:rsid w:val="00A12291"/>
    <w:rsid w:val="00A15152"/>
    <w:rsid w:val="00A155F9"/>
    <w:rsid w:val="00A164B7"/>
    <w:rsid w:val="00A21DEF"/>
    <w:rsid w:val="00A23D7C"/>
    <w:rsid w:val="00A319FD"/>
    <w:rsid w:val="00A462C6"/>
    <w:rsid w:val="00A524E2"/>
    <w:rsid w:val="00A55023"/>
    <w:rsid w:val="00A6719A"/>
    <w:rsid w:val="00A739CB"/>
    <w:rsid w:val="00A75047"/>
    <w:rsid w:val="00A8507F"/>
    <w:rsid w:val="00A85B7A"/>
    <w:rsid w:val="00A91E16"/>
    <w:rsid w:val="00A95518"/>
    <w:rsid w:val="00A96512"/>
    <w:rsid w:val="00AA10C4"/>
    <w:rsid w:val="00AA20E1"/>
    <w:rsid w:val="00AA57D8"/>
    <w:rsid w:val="00AA5BF1"/>
    <w:rsid w:val="00AA6E2B"/>
    <w:rsid w:val="00AB0733"/>
    <w:rsid w:val="00AB21AA"/>
    <w:rsid w:val="00AB2327"/>
    <w:rsid w:val="00AC4630"/>
    <w:rsid w:val="00AD0294"/>
    <w:rsid w:val="00AD7C79"/>
    <w:rsid w:val="00AE1E64"/>
    <w:rsid w:val="00AE7D3A"/>
    <w:rsid w:val="00AF2E02"/>
    <w:rsid w:val="00B13E4F"/>
    <w:rsid w:val="00B14E51"/>
    <w:rsid w:val="00B15A21"/>
    <w:rsid w:val="00B1638F"/>
    <w:rsid w:val="00B24669"/>
    <w:rsid w:val="00B25737"/>
    <w:rsid w:val="00B33269"/>
    <w:rsid w:val="00B350C9"/>
    <w:rsid w:val="00B3715C"/>
    <w:rsid w:val="00B3752D"/>
    <w:rsid w:val="00B4052C"/>
    <w:rsid w:val="00B41CB4"/>
    <w:rsid w:val="00B41FC1"/>
    <w:rsid w:val="00B43D73"/>
    <w:rsid w:val="00B46551"/>
    <w:rsid w:val="00B51DB5"/>
    <w:rsid w:val="00B53A6F"/>
    <w:rsid w:val="00B54C7D"/>
    <w:rsid w:val="00B61445"/>
    <w:rsid w:val="00B61DDD"/>
    <w:rsid w:val="00B64DD4"/>
    <w:rsid w:val="00B64F13"/>
    <w:rsid w:val="00B73DEA"/>
    <w:rsid w:val="00B939A9"/>
    <w:rsid w:val="00BA00DF"/>
    <w:rsid w:val="00BA5432"/>
    <w:rsid w:val="00BA7DD8"/>
    <w:rsid w:val="00BB333E"/>
    <w:rsid w:val="00BC5BDA"/>
    <w:rsid w:val="00BD2334"/>
    <w:rsid w:val="00BD304D"/>
    <w:rsid w:val="00BD61E5"/>
    <w:rsid w:val="00BD793B"/>
    <w:rsid w:val="00BE3B9A"/>
    <w:rsid w:val="00BE7F58"/>
    <w:rsid w:val="00BF20D9"/>
    <w:rsid w:val="00BF3D6B"/>
    <w:rsid w:val="00C03DCA"/>
    <w:rsid w:val="00C05422"/>
    <w:rsid w:val="00C06212"/>
    <w:rsid w:val="00C102E5"/>
    <w:rsid w:val="00C1142C"/>
    <w:rsid w:val="00C14A4F"/>
    <w:rsid w:val="00C15EB3"/>
    <w:rsid w:val="00C32613"/>
    <w:rsid w:val="00C41AE1"/>
    <w:rsid w:val="00C4538D"/>
    <w:rsid w:val="00C461FF"/>
    <w:rsid w:val="00C47865"/>
    <w:rsid w:val="00C50274"/>
    <w:rsid w:val="00C51CF2"/>
    <w:rsid w:val="00C5423E"/>
    <w:rsid w:val="00C71DE9"/>
    <w:rsid w:val="00C72FAB"/>
    <w:rsid w:val="00C758FE"/>
    <w:rsid w:val="00C81399"/>
    <w:rsid w:val="00C822AF"/>
    <w:rsid w:val="00C90428"/>
    <w:rsid w:val="00C9472A"/>
    <w:rsid w:val="00C95C6E"/>
    <w:rsid w:val="00C96C07"/>
    <w:rsid w:val="00CA17C5"/>
    <w:rsid w:val="00CA724C"/>
    <w:rsid w:val="00CB1853"/>
    <w:rsid w:val="00CB6709"/>
    <w:rsid w:val="00CC1756"/>
    <w:rsid w:val="00CC2FE0"/>
    <w:rsid w:val="00CD31D5"/>
    <w:rsid w:val="00CD4663"/>
    <w:rsid w:val="00CE4D45"/>
    <w:rsid w:val="00CE752A"/>
    <w:rsid w:val="00CF2B1E"/>
    <w:rsid w:val="00CF39D4"/>
    <w:rsid w:val="00D04103"/>
    <w:rsid w:val="00D0608F"/>
    <w:rsid w:val="00D078E4"/>
    <w:rsid w:val="00D1276E"/>
    <w:rsid w:val="00D21627"/>
    <w:rsid w:val="00D24AA4"/>
    <w:rsid w:val="00D31EBA"/>
    <w:rsid w:val="00D341FA"/>
    <w:rsid w:val="00D34435"/>
    <w:rsid w:val="00D44331"/>
    <w:rsid w:val="00D47BCC"/>
    <w:rsid w:val="00D6257E"/>
    <w:rsid w:val="00D658B3"/>
    <w:rsid w:val="00D70EDE"/>
    <w:rsid w:val="00D7254D"/>
    <w:rsid w:val="00D86A4A"/>
    <w:rsid w:val="00D86E0F"/>
    <w:rsid w:val="00D87421"/>
    <w:rsid w:val="00D90666"/>
    <w:rsid w:val="00D9290D"/>
    <w:rsid w:val="00DA2145"/>
    <w:rsid w:val="00DA7B47"/>
    <w:rsid w:val="00DB0B08"/>
    <w:rsid w:val="00DC112E"/>
    <w:rsid w:val="00DC1C49"/>
    <w:rsid w:val="00DC4B20"/>
    <w:rsid w:val="00DC4FC9"/>
    <w:rsid w:val="00DD2C25"/>
    <w:rsid w:val="00DD476E"/>
    <w:rsid w:val="00DD5335"/>
    <w:rsid w:val="00DE7C86"/>
    <w:rsid w:val="00DF0E97"/>
    <w:rsid w:val="00DF2D4E"/>
    <w:rsid w:val="00DF3161"/>
    <w:rsid w:val="00DF59AB"/>
    <w:rsid w:val="00DF5C53"/>
    <w:rsid w:val="00E016B0"/>
    <w:rsid w:val="00E04496"/>
    <w:rsid w:val="00E0549B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51D9F"/>
    <w:rsid w:val="00E56BDF"/>
    <w:rsid w:val="00E65269"/>
    <w:rsid w:val="00E67007"/>
    <w:rsid w:val="00E71D5C"/>
    <w:rsid w:val="00E724D0"/>
    <w:rsid w:val="00E75F55"/>
    <w:rsid w:val="00E83192"/>
    <w:rsid w:val="00E834D5"/>
    <w:rsid w:val="00E87E12"/>
    <w:rsid w:val="00E943FF"/>
    <w:rsid w:val="00EA18AE"/>
    <w:rsid w:val="00EA33FF"/>
    <w:rsid w:val="00EA7ED1"/>
    <w:rsid w:val="00EB0977"/>
    <w:rsid w:val="00EB13C5"/>
    <w:rsid w:val="00EB2E12"/>
    <w:rsid w:val="00EB3F7D"/>
    <w:rsid w:val="00EB49FA"/>
    <w:rsid w:val="00EB5854"/>
    <w:rsid w:val="00EC4D39"/>
    <w:rsid w:val="00EC5E10"/>
    <w:rsid w:val="00EC7225"/>
    <w:rsid w:val="00EF03F0"/>
    <w:rsid w:val="00EF5A09"/>
    <w:rsid w:val="00F05A45"/>
    <w:rsid w:val="00F06E88"/>
    <w:rsid w:val="00F07F37"/>
    <w:rsid w:val="00F13DDE"/>
    <w:rsid w:val="00F2664D"/>
    <w:rsid w:val="00F30418"/>
    <w:rsid w:val="00F3215E"/>
    <w:rsid w:val="00F3231F"/>
    <w:rsid w:val="00F33B3B"/>
    <w:rsid w:val="00F40CE4"/>
    <w:rsid w:val="00F41CC2"/>
    <w:rsid w:val="00F45725"/>
    <w:rsid w:val="00F52D73"/>
    <w:rsid w:val="00F65834"/>
    <w:rsid w:val="00F66B6F"/>
    <w:rsid w:val="00F74DA3"/>
    <w:rsid w:val="00F91DFA"/>
    <w:rsid w:val="00F95288"/>
    <w:rsid w:val="00F9791B"/>
    <w:rsid w:val="00FA313D"/>
    <w:rsid w:val="00FA7745"/>
    <w:rsid w:val="00FB2AFC"/>
    <w:rsid w:val="00FB7A39"/>
    <w:rsid w:val="00FC03D9"/>
    <w:rsid w:val="00FC0E1D"/>
    <w:rsid w:val="00FC397C"/>
    <w:rsid w:val="00FC3B17"/>
    <w:rsid w:val="00FC53DA"/>
    <w:rsid w:val="00FD16A9"/>
    <w:rsid w:val="00FD1F75"/>
    <w:rsid w:val="00FE0373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288FDE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1D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@e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1</TotalTime>
  <Pages>5</Pages>
  <Words>1639</Words>
  <Characters>12762</Characters>
  <Application>Microsoft Office Word</Application>
  <DocSecurity>0</DocSecurity>
  <Lines>554</Lines>
  <Paragraphs>351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14050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Yang, Brandon (jqm9ba)</cp:lastModifiedBy>
  <cp:revision>2</cp:revision>
  <cp:lastPrinted>2022-11-04T03:50:00Z</cp:lastPrinted>
  <dcterms:created xsi:type="dcterms:W3CDTF">2022-11-04T03:52:00Z</dcterms:created>
  <dcterms:modified xsi:type="dcterms:W3CDTF">2022-11-04T03:52:00Z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